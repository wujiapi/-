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4E" w:rsidRDefault="005373EE" w:rsidP="005373EE">
      <w:pPr>
        <w:pStyle w:val="a3"/>
      </w:pPr>
      <w:r>
        <w:rPr>
          <w:rFonts w:hint="eastAsia"/>
        </w:rPr>
        <w:t>申论</w:t>
      </w:r>
      <w:r>
        <w:t>基础知识</w:t>
      </w:r>
    </w:p>
    <w:p w:rsidR="005373EE" w:rsidRDefault="005373EE" w:rsidP="005373EE">
      <w:r>
        <w:rPr>
          <w:rFonts w:hint="eastAsia"/>
        </w:rPr>
        <w:t>主谓短语</w:t>
      </w:r>
    </w:p>
    <w:p w:rsidR="005373EE" w:rsidRDefault="005373EE" w:rsidP="005373EE">
      <w:r>
        <w:rPr>
          <w:rFonts w:hint="eastAsia"/>
        </w:rPr>
        <w:t>政治</w:t>
      </w:r>
      <w:r>
        <w:t>可靠、立场坚定、实绩突出、德才兼备、</w:t>
      </w:r>
      <w:r>
        <w:rPr>
          <w:rFonts w:hint="eastAsia"/>
        </w:rPr>
        <w:t>脚踏实地</w:t>
      </w:r>
      <w:r>
        <w:t>、埋头苦干、群众公认，</w:t>
      </w:r>
    </w:p>
    <w:p w:rsidR="005373EE" w:rsidRDefault="005373EE" w:rsidP="005373EE">
      <w:r>
        <w:rPr>
          <w:rFonts w:hint="eastAsia"/>
        </w:rPr>
        <w:t>成效卓著</w:t>
      </w:r>
      <w:r>
        <w:t>、成效显著、</w:t>
      </w:r>
      <w:r>
        <w:rPr>
          <w:rFonts w:hint="eastAsia"/>
        </w:rPr>
        <w:t>起点很高</w:t>
      </w:r>
      <w:r>
        <w:t>、进展顺利、反响热烈、增势强劲</w:t>
      </w:r>
      <w:r>
        <w:rPr>
          <w:rFonts w:hint="eastAsia"/>
        </w:rPr>
        <w:t>，</w:t>
      </w:r>
    </w:p>
    <w:p w:rsidR="005373EE" w:rsidRDefault="005373EE" w:rsidP="005373EE">
      <w:r>
        <w:rPr>
          <w:rFonts w:hint="eastAsia"/>
        </w:rPr>
        <w:t>物华天宝</w:t>
      </w:r>
      <w:r>
        <w:t>、人杰地灵、文教昌明、人才辈出</w:t>
      </w:r>
      <w:r>
        <w:rPr>
          <w:rFonts w:hint="eastAsia"/>
        </w:rPr>
        <w:t>，</w:t>
      </w:r>
    </w:p>
    <w:p w:rsidR="005373EE" w:rsidRDefault="005373EE" w:rsidP="005373EE">
      <w:r>
        <w:t>人尽其才、才尽其用、用当其时、各得其所</w:t>
      </w:r>
      <w:r>
        <w:rPr>
          <w:rFonts w:hint="eastAsia"/>
        </w:rPr>
        <w:t>，</w:t>
      </w:r>
    </w:p>
    <w:p w:rsidR="005373EE" w:rsidRDefault="005373EE" w:rsidP="005373EE">
      <w:r>
        <w:t>旗帜鲜明、功能完善、环境友好</w:t>
      </w:r>
      <w:r>
        <w:rPr>
          <w:rFonts w:hint="eastAsia"/>
        </w:rPr>
        <w:t>，</w:t>
      </w:r>
    </w:p>
    <w:p w:rsidR="005373EE" w:rsidRDefault="005373EE" w:rsidP="005373EE">
      <w:r>
        <w:t>多措并举、试点先行、信息共享、政策倾斜</w:t>
      </w:r>
      <w:r>
        <w:rPr>
          <w:rFonts w:hint="eastAsia"/>
        </w:rPr>
        <w:t>，</w:t>
      </w:r>
    </w:p>
    <w:p w:rsidR="005373EE" w:rsidRDefault="005373EE" w:rsidP="005373EE">
      <w:r>
        <w:t>国以才立、政</w:t>
      </w:r>
      <w:r>
        <w:rPr>
          <w:rFonts w:hint="eastAsia"/>
        </w:rPr>
        <w:t>以</w:t>
      </w:r>
      <w:r>
        <w:t>才治、业以才兴</w:t>
      </w:r>
      <w:r>
        <w:rPr>
          <w:rFonts w:hint="eastAsia"/>
        </w:rPr>
        <w:t>，</w:t>
      </w:r>
    </w:p>
    <w:p w:rsidR="005373EE" w:rsidRDefault="005373EE" w:rsidP="005373EE">
      <w:r>
        <w:t>重任在肩</w:t>
      </w:r>
      <w:r>
        <w:rPr>
          <w:rFonts w:hint="eastAsia"/>
        </w:rPr>
        <w:t>、</w:t>
      </w:r>
      <w:r>
        <w:t>自我加压、信心百倍</w:t>
      </w:r>
      <w:r>
        <w:rPr>
          <w:rFonts w:hint="eastAsia"/>
        </w:rPr>
        <w:t>，</w:t>
      </w:r>
    </w:p>
    <w:p w:rsidR="005373EE" w:rsidRDefault="005373EE" w:rsidP="005373EE">
      <w:r>
        <w:t>政府引导、企业主导，</w:t>
      </w:r>
    </w:p>
    <w:p w:rsidR="005373EE" w:rsidRDefault="005373EE" w:rsidP="005373EE">
      <w:r>
        <w:rPr>
          <w:rFonts w:hint="eastAsia"/>
        </w:rPr>
        <w:t>贵在坚持</w:t>
      </w:r>
      <w:r>
        <w:t>，重心下移</w:t>
      </w:r>
    </w:p>
    <w:p w:rsidR="005373EE" w:rsidRDefault="005373EE" w:rsidP="005373EE">
      <w:r>
        <w:rPr>
          <w:rFonts w:hint="eastAsia"/>
        </w:rPr>
        <w:t>动宾短语</w:t>
      </w:r>
    </w:p>
    <w:p w:rsidR="005373EE" w:rsidRDefault="005373EE" w:rsidP="005373EE">
      <w:r>
        <w:rPr>
          <w:rFonts w:hint="eastAsia"/>
        </w:rPr>
        <w:t>解放思想</w:t>
      </w:r>
      <w:r>
        <w:t>、统一思想、</w:t>
      </w:r>
      <w:r>
        <w:rPr>
          <w:rFonts w:hint="eastAsia"/>
        </w:rPr>
        <w:t>抢抓</w:t>
      </w:r>
      <w:r>
        <w:t>机遇、</w:t>
      </w:r>
      <w:r>
        <w:rPr>
          <w:rFonts w:hint="eastAsia"/>
        </w:rPr>
        <w:t>突出</w:t>
      </w:r>
      <w:r>
        <w:t>重点、总结经验、表彰先行，部署任务，</w:t>
      </w:r>
    </w:p>
    <w:p w:rsidR="005373EE" w:rsidRDefault="005373EE" w:rsidP="005373EE">
      <w:r>
        <w:rPr>
          <w:rFonts w:hint="eastAsia"/>
        </w:rPr>
        <w:t>尊重</w:t>
      </w:r>
      <w:r>
        <w:t>民意、尊重劳动、尊重知识、尊重人才、尊重创造，</w:t>
      </w:r>
    </w:p>
    <w:p w:rsidR="005373EE" w:rsidRDefault="005373EE" w:rsidP="005373EE">
      <w:r>
        <w:rPr>
          <w:rFonts w:hint="eastAsia"/>
        </w:rPr>
        <w:t>广开</w:t>
      </w:r>
      <w:r>
        <w:t>城门、招贤纳士，</w:t>
      </w:r>
    </w:p>
    <w:p w:rsidR="005373EE" w:rsidRDefault="005373EE" w:rsidP="005373EE">
      <w:r>
        <w:rPr>
          <w:rFonts w:hint="eastAsia"/>
        </w:rPr>
        <w:t>提高</w:t>
      </w:r>
      <w:r>
        <w:t>认识、提升境界</w:t>
      </w:r>
      <w:r>
        <w:rPr>
          <w:rFonts w:hint="eastAsia"/>
        </w:rPr>
        <w:t>，</w:t>
      </w:r>
    </w:p>
    <w:p w:rsidR="005373EE" w:rsidRDefault="005373EE" w:rsidP="005373EE">
      <w:r>
        <w:rPr>
          <w:rFonts w:hint="eastAsia"/>
        </w:rPr>
        <w:t>再续辉煌</w:t>
      </w:r>
      <w:r>
        <w:t>、再创佳绩、再破记录、再立新功，</w:t>
      </w:r>
    </w:p>
    <w:p w:rsidR="005373EE" w:rsidRDefault="005373EE" w:rsidP="005373EE">
      <w:r>
        <w:rPr>
          <w:rFonts w:hint="eastAsia"/>
        </w:rPr>
        <w:t>了解</w:t>
      </w:r>
      <w:r>
        <w:t>情况，分析形势、发现问题、找准问题、分析</w:t>
      </w:r>
      <w:r>
        <w:rPr>
          <w:rFonts w:hint="eastAsia"/>
        </w:rPr>
        <w:t>问题</w:t>
      </w:r>
      <w:r>
        <w:t>，深挖根源、选准路子、</w:t>
      </w:r>
      <w:r>
        <w:rPr>
          <w:rFonts w:hint="eastAsia"/>
        </w:rPr>
        <w:t>制定</w:t>
      </w:r>
      <w:r>
        <w:t>措施、严格政策、客服困难、搞好指导、做好调查、搞好调度、加强指导、狠抓落实、落实责任、落实措施、加大投入、强化考核、两家监管、强化措施</w:t>
      </w:r>
      <w:r>
        <w:rPr>
          <w:rFonts w:hint="eastAsia"/>
        </w:rPr>
        <w:t>、</w:t>
      </w:r>
      <w:r>
        <w:t>持之以恒、发挥优势、应对挑战、抓出成效、落实任务、</w:t>
      </w:r>
      <w:r>
        <w:rPr>
          <w:rFonts w:hint="eastAsia"/>
        </w:rPr>
        <w:t>赢得</w:t>
      </w:r>
      <w:r>
        <w:t>发展</w:t>
      </w:r>
      <w:r>
        <w:rPr>
          <w:rFonts w:hint="eastAsia"/>
        </w:rPr>
        <w:t>，</w:t>
      </w:r>
    </w:p>
    <w:p w:rsidR="005373EE" w:rsidRDefault="00ED5ECF" w:rsidP="005373EE">
      <w:r>
        <w:rPr>
          <w:rFonts w:hint="eastAsia"/>
        </w:rPr>
        <w:lastRenderedPageBreak/>
        <w:t>收拢思想、调整状态、认清形势、肯定成绩、正视困难、正视压力、发扬精神、苦练内功、</w:t>
      </w:r>
      <w:r>
        <w:t>挑战自我、迎接挑战、凝聚人心、鼓舞斗志、振奋精神、倍感自豪、倾注精力</w:t>
      </w:r>
      <w:r>
        <w:rPr>
          <w:rFonts w:hint="eastAsia"/>
        </w:rPr>
        <w:t>、</w:t>
      </w:r>
      <w:r>
        <w:t>充实力量、</w:t>
      </w:r>
      <w:r>
        <w:rPr>
          <w:rFonts w:hint="eastAsia"/>
        </w:rPr>
        <w:t>加快</w:t>
      </w:r>
      <w:r>
        <w:t>节奏、抢抓机遇、严格考核、</w:t>
      </w:r>
      <w:r>
        <w:rPr>
          <w:rFonts w:hint="eastAsia"/>
        </w:rPr>
        <w:t>不甘</w:t>
      </w:r>
      <w:r>
        <w:t>人后、再鼓干劲、展望未来、充满信心、摸清家底、争取主动、膨胀规模、简化程序、消除隐患</w:t>
      </w:r>
    </w:p>
    <w:p w:rsidR="00ED5ECF" w:rsidRDefault="00ED5ECF" w:rsidP="005373EE"/>
    <w:p w:rsidR="00ED5ECF" w:rsidRDefault="00ED5ECF" w:rsidP="005373EE">
      <w:r>
        <w:rPr>
          <w:rFonts w:hint="eastAsia"/>
        </w:rPr>
        <w:t>双</w:t>
      </w:r>
      <w:r>
        <w:t>动短语</w:t>
      </w:r>
    </w:p>
    <w:p w:rsidR="00ED5ECF" w:rsidRDefault="00ED5ECF" w:rsidP="005373EE">
      <w:r>
        <w:rPr>
          <w:rFonts w:hint="eastAsia"/>
        </w:rPr>
        <w:t>开拓创新</w:t>
      </w:r>
      <w:r>
        <w:t>、开拓进取、干事创业、真抓实干、敢打必胜、做大做强、统筹规划、攻坚破难、应急处变、克短治</w:t>
      </w:r>
      <w:r>
        <w:rPr>
          <w:rFonts w:hint="eastAsia"/>
        </w:rPr>
        <w:t>弱</w:t>
      </w:r>
      <w:r>
        <w:t>、凝心聚力、</w:t>
      </w:r>
      <w:r>
        <w:rPr>
          <w:rFonts w:hint="eastAsia"/>
        </w:rPr>
        <w:t>反骄破满</w:t>
      </w:r>
      <w:r>
        <w:t>、欢欣鼓舞、调查研究、奖优罚懒、规划指</w:t>
      </w:r>
      <w:r>
        <w:rPr>
          <w:rFonts w:hint="eastAsia"/>
        </w:rPr>
        <w:t>、</w:t>
      </w:r>
      <w:r>
        <w:t>从善</w:t>
      </w:r>
      <w:r>
        <w:rPr>
          <w:rFonts w:hint="eastAsia"/>
        </w:rPr>
        <w:t>如流</w:t>
      </w:r>
      <w:r>
        <w:t>、一抓到底、甘于奉献</w:t>
      </w:r>
      <w:r>
        <w:rPr>
          <w:rFonts w:hint="eastAsia"/>
        </w:rPr>
        <w:t>。</w:t>
      </w:r>
    </w:p>
    <w:p w:rsidR="00ED5ECF" w:rsidRDefault="00ED5ECF" w:rsidP="005373EE">
      <w:r>
        <w:rPr>
          <w:rFonts w:hint="eastAsia"/>
        </w:rPr>
        <w:t>偏正</w:t>
      </w:r>
      <w:r>
        <w:t>短语</w:t>
      </w:r>
    </w:p>
    <w:p w:rsidR="00ED5ECF" w:rsidRDefault="00ED5ECF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与时俱进</w:t>
      </w:r>
      <w:r>
        <w:t>、加压奋进、迎难而上</w:t>
      </w:r>
      <w:r>
        <w:rPr>
          <w:rFonts w:hint="eastAsia"/>
        </w:rPr>
        <w:t>、赶超发展</w:t>
      </w:r>
      <w:r>
        <w:t>、科学发展、科学把握、统筹安排、统一部署、</w:t>
      </w:r>
      <w:r>
        <w:rPr>
          <w:rFonts w:hint="eastAsia"/>
        </w:rPr>
        <w:t>稳步推进</w:t>
      </w:r>
      <w:r>
        <w:t>、分类指导、科学规划、同步跨越、以点带面、</w:t>
      </w:r>
      <w:r>
        <w:rPr>
          <w:rFonts w:hint="eastAsia"/>
        </w:rPr>
        <w:t>聚集拉动</w:t>
      </w:r>
      <w:r>
        <w:t>、不断</w:t>
      </w:r>
      <w:r>
        <w:rPr>
          <w:rFonts w:hint="eastAsia"/>
        </w:rPr>
        <w:t>提升</w:t>
      </w:r>
      <w:r>
        <w:t>、分步实施</w:t>
      </w:r>
      <w:r w:rsidR="00592CA3">
        <w:rPr>
          <w:rFonts w:hint="eastAsia"/>
        </w:rPr>
        <w:t>、整体繁荣</w:t>
      </w:r>
    </w:p>
    <w:p w:rsidR="00592CA3" w:rsidRDefault="00592CA3" w:rsidP="00592CA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搞点定位 高效务实 、</w:t>
      </w:r>
      <w:r>
        <w:t>勇于奉献、爱岗敬业、清正廉洁</w:t>
      </w:r>
      <w:r>
        <w:rPr>
          <w:rFonts w:hint="eastAsia"/>
        </w:rPr>
        <w:t xml:space="preserve"> 廉洁勤政 坦诚待人</w:t>
      </w:r>
      <w:r>
        <w:t>用心把握用心领会</w:t>
      </w:r>
      <w:r>
        <w:tab/>
      </w:r>
      <w:r>
        <w:rPr>
          <w:rFonts w:hint="eastAsia"/>
        </w:rPr>
        <w:t>、深入领会</w:t>
      </w:r>
      <w:r w:rsidR="006B42C4">
        <w:rPr>
          <w:rFonts w:hint="eastAsia"/>
        </w:rPr>
        <w:t>、</w:t>
      </w:r>
      <w:r>
        <w:t>充分认识、相互协作</w:t>
      </w:r>
      <w:r>
        <w:rPr>
          <w:rFonts w:hint="eastAsia"/>
        </w:rPr>
        <w:t xml:space="preserve"> 认真贯彻</w:t>
      </w:r>
      <w:r w:rsidR="006B42C4">
        <w:rPr>
          <w:rFonts w:hint="eastAsia"/>
        </w:rPr>
        <w:t>、</w:t>
      </w:r>
      <w:r>
        <w:t>认真解读</w:t>
      </w:r>
    </w:p>
    <w:p w:rsidR="00ED5ECF" w:rsidRDefault="00592CA3" w:rsidP="00592CA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从严执政</w:t>
      </w:r>
      <w:r>
        <w:t>、</w:t>
      </w:r>
      <w:r w:rsidR="006B42C4">
        <w:t>正确</w:t>
      </w:r>
      <w:r w:rsidR="006B42C4">
        <w:rPr>
          <w:rFonts w:hint="eastAsia"/>
        </w:rPr>
        <w:t>领导</w:t>
      </w:r>
      <w:r w:rsidR="006B42C4">
        <w:t>、</w:t>
      </w:r>
      <w:r>
        <w:t>科学决策</w:t>
      </w:r>
      <w:r w:rsidR="006B42C4">
        <w:rPr>
          <w:rFonts w:hint="eastAsia"/>
        </w:rPr>
        <w:t>、</w:t>
      </w:r>
      <w:r>
        <w:t>合理布局</w:t>
      </w:r>
      <w:r w:rsidR="006B42C4">
        <w:rPr>
          <w:rFonts w:hint="eastAsia"/>
        </w:rPr>
        <w:t>、</w:t>
      </w:r>
      <w:r>
        <w:t>竞争发展</w:t>
      </w:r>
      <w:r w:rsidR="006B42C4">
        <w:rPr>
          <w:rFonts w:hint="eastAsia"/>
        </w:rPr>
        <w:t>、</w:t>
      </w:r>
      <w:r>
        <w:t>谨慎评估</w:t>
      </w:r>
      <w:r w:rsidR="006B42C4">
        <w:rPr>
          <w:rFonts w:hint="eastAsia"/>
        </w:rPr>
        <w:t>、</w:t>
      </w:r>
      <w:r>
        <w:t>量力而行</w:t>
      </w:r>
      <w:r w:rsidR="00ED5ECF">
        <w:t>、量力而行、纵深推进、迅速崛起</w:t>
      </w:r>
    </w:p>
    <w:p w:rsidR="00ED5ECF" w:rsidRDefault="00ED5ECF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迅速</w:t>
      </w:r>
      <w:r>
        <w:t>铺开、显著增强、逐步加强、显著扩大、切实增强、日趋完备</w:t>
      </w:r>
    </w:p>
    <w:p w:rsidR="00ED5ECF" w:rsidRDefault="006B42C4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重点扶持、层层分布、</w:t>
      </w:r>
      <w:r>
        <w:t>跟踪服务</w:t>
      </w:r>
      <w:r>
        <w:rPr>
          <w:rFonts w:hint="eastAsia"/>
        </w:rPr>
        <w:t>、</w:t>
      </w:r>
      <w:r>
        <w:t>配合联动</w:t>
      </w:r>
      <w:r>
        <w:rPr>
          <w:rFonts w:hint="eastAsia"/>
        </w:rPr>
        <w:t>、</w:t>
      </w:r>
      <w:r>
        <w:t>配套联动</w:t>
      </w:r>
    </w:p>
    <w:p w:rsidR="006B42C4" w:rsidRDefault="006B42C4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严格落实、</w:t>
      </w:r>
      <w:r>
        <w:t>严格检查</w:t>
      </w:r>
      <w:r>
        <w:rPr>
          <w:rFonts w:hint="eastAsia"/>
        </w:rPr>
        <w:t>、</w:t>
      </w:r>
      <w:r>
        <w:t>严格整顿</w:t>
      </w:r>
      <w:r>
        <w:rPr>
          <w:rFonts w:hint="eastAsia"/>
        </w:rPr>
        <w:t>、</w:t>
      </w:r>
      <w:r>
        <w:t>严肃处理</w:t>
      </w:r>
      <w:r>
        <w:rPr>
          <w:rFonts w:hint="eastAsia"/>
        </w:rPr>
        <w:t>、</w:t>
      </w:r>
      <w:r>
        <w:t>严格管理</w:t>
      </w:r>
    </w:p>
    <w:p w:rsidR="006B42C4" w:rsidRDefault="006B42C4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及时沟通、</w:t>
      </w:r>
      <w:r>
        <w:t>非常之举</w:t>
      </w:r>
      <w:r>
        <w:rPr>
          <w:rFonts w:hint="eastAsia"/>
        </w:rPr>
        <w:t>、</w:t>
      </w:r>
      <w:r>
        <w:t>宏伟蓝图</w:t>
      </w:r>
      <w:r>
        <w:rPr>
          <w:rFonts w:hint="eastAsia"/>
        </w:rPr>
        <w:t>、</w:t>
      </w:r>
      <w:r>
        <w:t>指路</w:t>
      </w:r>
      <w:r>
        <w:rPr>
          <w:rFonts w:hint="eastAsia"/>
        </w:rPr>
        <w:t>明灯</w:t>
      </w:r>
    </w:p>
    <w:p w:rsidR="006B42C4" w:rsidRDefault="006B42C4" w:rsidP="00ED5EC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积极作为、有效作为、</w:t>
      </w:r>
      <w:r>
        <w:t>大胆作为</w:t>
      </w:r>
      <w:r>
        <w:rPr>
          <w:rFonts w:hint="eastAsia"/>
        </w:rPr>
        <w:t>、</w:t>
      </w:r>
      <w:r>
        <w:t>千方百计</w:t>
      </w:r>
    </w:p>
    <w:p w:rsidR="006B42C4" w:rsidRDefault="006B42C4" w:rsidP="006B42C4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更大力度、</w:t>
      </w:r>
      <w:r>
        <w:t>更深层次</w:t>
      </w:r>
      <w:r>
        <w:rPr>
          <w:rFonts w:hint="eastAsia"/>
        </w:rPr>
        <w:t>、更高水平、</w:t>
      </w:r>
      <w:r>
        <w:t>更强力度</w:t>
      </w:r>
    </w:p>
    <w:p w:rsidR="006B42C4" w:rsidRDefault="006B42C4" w:rsidP="006B42C4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锐意进取、努力奋斗、</w:t>
      </w:r>
      <w:r>
        <w:t>奋力争先</w:t>
      </w:r>
      <w:r>
        <w:rPr>
          <w:rFonts w:hint="eastAsia"/>
        </w:rPr>
        <w:t>、努力</w:t>
      </w:r>
      <w:r>
        <w:t>拼搏</w:t>
      </w:r>
    </w:p>
    <w:p w:rsidR="006B42C4" w:rsidRDefault="006B42C4" w:rsidP="006B42C4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超前预防、</w:t>
      </w:r>
      <w:r>
        <w:t>认真查摆</w:t>
      </w:r>
      <w:r>
        <w:rPr>
          <w:rFonts w:hint="eastAsia"/>
        </w:rPr>
        <w:t>、</w:t>
      </w:r>
      <w:r>
        <w:t>及时整改</w:t>
      </w:r>
      <w:r>
        <w:rPr>
          <w:rFonts w:hint="eastAsia"/>
        </w:rPr>
        <w:t>、</w:t>
      </w:r>
      <w:r>
        <w:t>立即行动</w:t>
      </w:r>
    </w:p>
    <w:p w:rsidR="006B42C4" w:rsidRDefault="006B42C4" w:rsidP="006B42C4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有序运行、</w:t>
      </w:r>
      <w:r>
        <w:t>有序推进</w:t>
      </w:r>
      <w:r>
        <w:rPr>
          <w:rFonts w:hint="eastAsia"/>
        </w:rPr>
        <w:t>、</w:t>
      </w:r>
      <w:r>
        <w:t>逐步</w:t>
      </w:r>
      <w:r>
        <w:rPr>
          <w:rFonts w:hint="eastAsia"/>
        </w:rPr>
        <w:t>推进、</w:t>
      </w:r>
      <w:r>
        <w:t>对外嫁接</w:t>
      </w:r>
    </w:p>
    <w:p w:rsidR="006B42C4" w:rsidRPr="00ED5ECF" w:rsidRDefault="006B42C4" w:rsidP="006B42C4">
      <w:pPr>
        <w:pStyle w:val="af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骨干企业、</w:t>
      </w:r>
      <w:r>
        <w:t>主导产业</w:t>
      </w:r>
      <w:r>
        <w:rPr>
          <w:rFonts w:hint="eastAsia"/>
        </w:rPr>
        <w:t>、</w:t>
      </w:r>
      <w:r>
        <w:t>支柱产业</w:t>
      </w:r>
      <w:bookmarkStart w:id="0" w:name="_GoBack"/>
      <w:bookmarkEnd w:id="0"/>
    </w:p>
    <w:p w:rsidR="005373EE" w:rsidRPr="005373EE" w:rsidRDefault="005373EE" w:rsidP="005373EE">
      <w:pPr>
        <w:rPr>
          <w:rFonts w:hint="eastAsia"/>
        </w:rPr>
      </w:pPr>
    </w:p>
    <w:sectPr w:rsidR="005373EE" w:rsidRPr="005373E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DCC" w:rsidRDefault="00F23DCC" w:rsidP="00183C53">
      <w:pPr>
        <w:spacing w:after="0" w:line="240" w:lineRule="auto"/>
      </w:pPr>
      <w:r>
        <w:separator/>
      </w:r>
    </w:p>
  </w:endnote>
  <w:endnote w:type="continuationSeparator" w:id="0">
    <w:p w:rsidR="00F23DCC" w:rsidRDefault="00F23DCC" w:rsidP="0018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DCC" w:rsidRDefault="00F23DCC" w:rsidP="00183C53">
      <w:pPr>
        <w:spacing w:after="0" w:line="240" w:lineRule="auto"/>
      </w:pPr>
      <w:r>
        <w:separator/>
      </w:r>
    </w:p>
  </w:footnote>
  <w:footnote w:type="continuationSeparator" w:id="0">
    <w:p w:rsidR="00F23DCC" w:rsidRDefault="00F23DCC" w:rsidP="0018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F4C"/>
    <w:multiLevelType w:val="hybridMultilevel"/>
    <w:tmpl w:val="B2748038"/>
    <w:lvl w:ilvl="0" w:tplc="E54C4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EE"/>
    <w:rsid w:val="00045C21"/>
    <w:rsid w:val="00183C53"/>
    <w:rsid w:val="00446820"/>
    <w:rsid w:val="00490FE2"/>
    <w:rsid w:val="005140E5"/>
    <w:rsid w:val="005373EE"/>
    <w:rsid w:val="00592CA3"/>
    <w:rsid w:val="00653131"/>
    <w:rsid w:val="006A62AC"/>
    <w:rsid w:val="006B42C4"/>
    <w:rsid w:val="00847099"/>
    <w:rsid w:val="00A54C04"/>
    <w:rsid w:val="00C01929"/>
    <w:rsid w:val="00CD6138"/>
    <w:rsid w:val="00DD3588"/>
    <w:rsid w:val="00ED5ECF"/>
    <w:rsid w:val="00ED7E4E"/>
    <w:rsid w:val="00F05B66"/>
    <w:rsid w:val="00F2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48B84-BADF-4E96-A679-CADF7C2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99"/>
  </w:style>
  <w:style w:type="paragraph" w:styleId="1">
    <w:name w:val="heading 1"/>
    <w:basedOn w:val="a"/>
    <w:next w:val="a"/>
    <w:link w:val="1Char"/>
    <w:uiPriority w:val="9"/>
    <w:qFormat/>
    <w:rsid w:val="0084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470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84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4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8470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470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470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4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470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847099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47099"/>
    <w:rPr>
      <w:b/>
      <w:bCs/>
      <w:color w:val="auto"/>
    </w:rPr>
  </w:style>
  <w:style w:type="character" w:styleId="a7">
    <w:name w:val="Emphasis"/>
    <w:basedOn w:val="a0"/>
    <w:uiPriority w:val="20"/>
    <w:qFormat/>
    <w:rsid w:val="00847099"/>
    <w:rPr>
      <w:i/>
      <w:iCs/>
      <w:color w:val="auto"/>
    </w:rPr>
  </w:style>
  <w:style w:type="paragraph" w:styleId="a8">
    <w:name w:val="No Spacing"/>
    <w:uiPriority w:val="1"/>
    <w:qFormat/>
    <w:rsid w:val="008470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470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84709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470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明显引用 Char"/>
    <w:basedOn w:val="a0"/>
    <w:link w:val="aa"/>
    <w:uiPriority w:val="30"/>
    <w:rsid w:val="00847099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4709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7099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47099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47099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4709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7099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446820"/>
    <w:rPr>
      <w:sz w:val="18"/>
      <w:szCs w:val="18"/>
    </w:rPr>
  </w:style>
  <w:style w:type="paragraph" w:styleId="af1">
    <w:name w:val="List Paragraph"/>
    <w:basedOn w:val="a"/>
    <w:uiPriority w:val="34"/>
    <w:qFormat/>
    <w:rsid w:val="00847099"/>
    <w:pPr>
      <w:ind w:firstLineChars="200" w:firstLine="420"/>
    </w:pPr>
  </w:style>
  <w:style w:type="paragraph" w:styleId="af2">
    <w:name w:val="header"/>
    <w:basedOn w:val="a"/>
    <w:link w:val="Char4"/>
    <w:uiPriority w:val="99"/>
    <w:unhideWhenUsed/>
    <w:rsid w:val="0018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83C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83C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83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153;&#21592;&#31508;&#35760;\notes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2019-04-07T02:50:00Z</dcterms:created>
  <dcterms:modified xsi:type="dcterms:W3CDTF">2019-04-07T03:32:00Z</dcterms:modified>
</cp:coreProperties>
</file>