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15C" w:rsidRDefault="00383C9B" w:rsidP="00383C9B">
      <w:pPr>
        <w:pStyle w:val="a3"/>
      </w:pPr>
      <w:r>
        <w:rPr>
          <w:rFonts w:hint="eastAsia"/>
        </w:rPr>
        <w:t>归纳概括</w:t>
      </w:r>
      <w:r>
        <w:t>之要素整理</w:t>
      </w:r>
    </w:p>
    <w:p w:rsidR="00EC1A33" w:rsidRDefault="00EC1A33" w:rsidP="00EC1A33">
      <w:r>
        <w:rPr>
          <w:rFonts w:hint="eastAsia"/>
        </w:rPr>
        <w:t>在</w:t>
      </w:r>
      <w:r>
        <w:t>考试中，醉基础</w:t>
      </w:r>
      <w:r>
        <w:rPr>
          <w:rFonts w:hint="eastAsia"/>
        </w:rPr>
        <w:t>也</w:t>
      </w:r>
      <w:r>
        <w:t>是</w:t>
      </w:r>
      <w:r>
        <w:rPr>
          <w:rFonts w:hint="eastAsia"/>
        </w:rPr>
        <w:t>最</w:t>
      </w:r>
      <w:r>
        <w:t>容易拿到</w:t>
      </w:r>
      <w:r>
        <w:rPr>
          <w:rFonts w:hint="eastAsia"/>
        </w:rPr>
        <w:t>分数</w:t>
      </w:r>
      <w:r>
        <w:t>的</w:t>
      </w:r>
      <w:r>
        <w:rPr>
          <w:rFonts w:hint="eastAsia"/>
        </w:rPr>
        <w:t>题型</w:t>
      </w:r>
      <w:r>
        <w:t>是归纳概括，蛋是对归纳概括大家现阶段存在的最重要的问题是概括要素不理解</w:t>
      </w:r>
      <w:r>
        <w:rPr>
          <w:rFonts w:hint="eastAsia"/>
        </w:rPr>
        <w:t>。</w:t>
      </w:r>
    </w:p>
    <w:p w:rsidR="00EC1A33" w:rsidRDefault="00EC1A33" w:rsidP="00EC1A33">
      <w:r>
        <w:t>归纳概括对象知识扩充</w:t>
      </w:r>
    </w:p>
    <w:p w:rsidR="00EC1A33" w:rsidRDefault="00EC1A33" w:rsidP="00EC1A33">
      <w:r>
        <w:rPr>
          <w:rFonts w:hint="eastAsia"/>
        </w:rPr>
        <w:t>首先</w:t>
      </w:r>
      <w:r>
        <w:t>对象指的是题干中让你概括的要素，同事也是让你从材料中找的内容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问题、</w:t>
      </w:r>
      <w:r>
        <w:t>原因、影响、现状、成绩、表现、特点类型、标题、下定义等都是常见的要素</w:t>
      </w:r>
      <w:r>
        <w:rPr>
          <w:rFonts w:hint="eastAsia"/>
        </w:rPr>
        <w:t>。</w:t>
      </w:r>
    </w:p>
    <w:p w:rsidR="00EC1A33" w:rsidRDefault="00EC1A33" w:rsidP="00EC1A33">
      <w:r>
        <w:rPr>
          <w:rFonts w:hint="eastAsia"/>
        </w:rPr>
        <w:t>成绩</w:t>
      </w:r>
      <w:r>
        <w:t>是当前达到的好的效果。在</w:t>
      </w:r>
      <w:r>
        <w:rPr>
          <w:rFonts w:hint="eastAsia"/>
        </w:rPr>
        <w:t>找点</w:t>
      </w:r>
      <w:r>
        <w:t>的时候留意积极色彩的表述，留意积极影响的词汇。</w:t>
      </w:r>
    </w:p>
    <w:p w:rsidR="00EC1A33" w:rsidRDefault="00EC1A33" w:rsidP="00EC1A33">
      <w:r>
        <w:t>“</w:t>
      </w:r>
      <w:r>
        <w:rPr>
          <w:rFonts w:hint="eastAsia"/>
        </w:rPr>
        <w:t>当前</w:t>
      </w:r>
      <w:r>
        <w:t>已经</w:t>
      </w:r>
      <w:r>
        <w:rPr>
          <w:rFonts w:hint="eastAsia"/>
        </w:rPr>
        <w:t>达到</w:t>
      </w:r>
      <w:r>
        <w:t>”</w:t>
      </w:r>
      <w:r>
        <w:rPr>
          <w:rFonts w:hint="eastAsia"/>
        </w:rPr>
        <w:t>意思</w:t>
      </w:r>
      <w:r>
        <w:t>的表述</w:t>
      </w:r>
      <w:r>
        <w:rPr>
          <w:rFonts w:hint="eastAsia"/>
        </w:rPr>
        <w:t>。</w:t>
      </w:r>
    </w:p>
    <w:p w:rsidR="00EC1A33" w:rsidRDefault="00EC1A33" w:rsidP="00EC1A33">
      <w:r>
        <w:rPr>
          <w:rFonts w:hint="eastAsia"/>
        </w:rPr>
        <w:t>问题</w:t>
      </w:r>
      <w:r>
        <w:t>是指不合理</w:t>
      </w:r>
      <w:r>
        <w:rPr>
          <w:rFonts w:hint="eastAsia"/>
        </w:rPr>
        <w:t>、</w:t>
      </w:r>
      <w:r>
        <w:t>不合法、消极、贬义等词汇，找点时需要留意问题词，消极影响词汇。</w:t>
      </w:r>
    </w:p>
    <w:p w:rsidR="00EC1A33" w:rsidRDefault="00EC1A33" w:rsidP="00EC1A33">
      <w:r>
        <w:rPr>
          <w:rFonts w:hint="eastAsia"/>
        </w:rPr>
        <w:t>原因</w:t>
      </w:r>
      <w:r>
        <w:t>指时间产生和失误形成的因素。找点</w:t>
      </w:r>
      <w:r w:rsidR="003426B4">
        <w:rPr>
          <w:rFonts w:hint="eastAsia"/>
        </w:rPr>
        <w:t>是</w:t>
      </w:r>
      <w:r w:rsidR="003426B4">
        <w:t>留意原因词。多数</w:t>
      </w:r>
      <w:r w:rsidR="003426B4">
        <w:rPr>
          <w:rFonts w:hint="eastAsia"/>
        </w:rPr>
        <w:t>情况下</w:t>
      </w:r>
      <w:r w:rsidR="003426B4">
        <w:t>问题的原因是其他问题。成绩</w:t>
      </w:r>
      <w:r w:rsidR="003426B4">
        <w:rPr>
          <w:rFonts w:hint="eastAsia"/>
        </w:rPr>
        <w:t>的</w:t>
      </w:r>
      <w:r w:rsidR="003426B4">
        <w:t>原因的</w:t>
      </w:r>
      <w:r w:rsidR="003426B4">
        <w:rPr>
          <w:rFonts w:hint="eastAsia"/>
        </w:rPr>
        <w:t>好</w:t>
      </w:r>
      <w:r w:rsidR="003426B4">
        <w:t>的做法。</w:t>
      </w:r>
    </w:p>
    <w:p w:rsidR="003426B4" w:rsidRDefault="003426B4" w:rsidP="00EC1A33">
      <w:r>
        <w:rPr>
          <w:rFonts w:hint="eastAsia"/>
        </w:rPr>
        <w:t>影响</w:t>
      </w:r>
      <w:r>
        <w:t>是基于前者发生的变化，找点时影响词汇，适当的留意材料中的问题和对策，问题后</w:t>
      </w:r>
      <w:r>
        <w:rPr>
          <w:rFonts w:hint="eastAsia"/>
        </w:rPr>
        <w:t>常</w:t>
      </w:r>
      <w:r>
        <w:t>接消极危害，对策后常接积极意义。</w:t>
      </w:r>
    </w:p>
    <w:p w:rsidR="003426B4" w:rsidRDefault="003426B4" w:rsidP="00EC1A33">
      <w:r>
        <w:rPr>
          <w:rFonts w:hint="eastAsia"/>
        </w:rPr>
        <w:t>对策</w:t>
      </w:r>
      <w:r>
        <w:t>是达到某一目的</w:t>
      </w:r>
      <w:r>
        <w:rPr>
          <w:rFonts w:hint="eastAsia"/>
        </w:rPr>
        <w:t>和</w:t>
      </w:r>
      <w:r>
        <w:t>解决某些问题的采取的做法。找点</w:t>
      </w:r>
      <w:r>
        <w:rPr>
          <w:rFonts w:hint="eastAsia"/>
        </w:rPr>
        <w:t>注意对策</w:t>
      </w:r>
      <w:r>
        <w:t>词</w:t>
      </w:r>
      <w:r>
        <w:rPr>
          <w:rFonts w:hint="eastAsia"/>
        </w:rPr>
        <w:t>：</w:t>
      </w:r>
      <w:r>
        <w:t>动词</w:t>
      </w:r>
      <w:r>
        <w:rPr>
          <w:rFonts w:hint="eastAsia"/>
        </w:rPr>
        <w:t>、</w:t>
      </w:r>
      <w:r>
        <w:t>表示对策的名称、动词引领的句子。</w:t>
      </w:r>
    </w:p>
    <w:p w:rsidR="003426B4" w:rsidRDefault="003426B4" w:rsidP="00EC1A33">
      <w:r>
        <w:rPr>
          <w:rFonts w:hint="eastAsia"/>
        </w:rPr>
        <w:t>所有</w:t>
      </w:r>
      <w:r>
        <w:t>要点的找</w:t>
      </w:r>
      <w:r>
        <w:rPr>
          <w:rFonts w:hint="eastAsia"/>
        </w:rPr>
        <w:t>取</w:t>
      </w:r>
      <w:r>
        <w:t>和确立都建立在理解给定资料的基础</w:t>
      </w:r>
      <w:r>
        <w:rPr>
          <w:rFonts w:hint="eastAsia"/>
        </w:rPr>
        <w:t>之上。</w:t>
      </w:r>
      <w:r>
        <w:t>还有</w:t>
      </w:r>
      <w:r>
        <w:rPr>
          <w:rFonts w:hint="eastAsia"/>
        </w:rPr>
        <w:t>一些</w:t>
      </w:r>
      <w:r>
        <w:t>非主流的要素：流程是做事情或者失误本身的发展环节、步骤等。</w:t>
      </w:r>
      <w:r>
        <w:rPr>
          <w:rFonts w:hint="eastAsia"/>
        </w:rPr>
        <w:t>找点</w:t>
      </w:r>
      <w:r>
        <w:t>注意留意时间节点性词汇和表示逻辑性词汇</w:t>
      </w:r>
      <w:r>
        <w:rPr>
          <w:rFonts w:hint="eastAsia"/>
        </w:rPr>
        <w:t>（首先</w:t>
      </w:r>
      <w:r>
        <w:t>、然后等</w:t>
      </w:r>
      <w:r>
        <w:rPr>
          <w:rFonts w:hint="eastAsia"/>
        </w:rPr>
        <w:t>）表</w:t>
      </w:r>
      <w:r>
        <w:t>现是让你找什么的表现，就回材料找什么。</w:t>
      </w:r>
      <w:r>
        <w:rPr>
          <w:rFonts w:hint="eastAsia"/>
        </w:rPr>
        <w:t>问题</w:t>
      </w:r>
      <w:r>
        <w:t>的具体</w:t>
      </w:r>
      <w:r>
        <w:rPr>
          <w:rFonts w:hint="eastAsia"/>
        </w:rPr>
        <w:t>表现</w:t>
      </w:r>
      <w:r>
        <w:t>是具体问题。影响的具体表现是具体影响</w:t>
      </w:r>
      <w:r>
        <w:rPr>
          <w:rFonts w:hint="eastAsia"/>
        </w:rPr>
        <w:t>。特点</w:t>
      </w:r>
      <w:r>
        <w:t>：失误本身具有的特性、失误区别于其他</w:t>
      </w:r>
      <w:r>
        <w:rPr>
          <w:rFonts w:hint="eastAsia"/>
        </w:rPr>
        <w:t>事物</w:t>
      </w:r>
      <w:r>
        <w:t>的特性，</w:t>
      </w:r>
    </w:p>
    <w:p w:rsidR="003426B4" w:rsidRDefault="003426B4" w:rsidP="00EC1A33">
      <w:pPr>
        <w:rPr>
          <w:rFonts w:hint="eastAsia"/>
        </w:rPr>
      </w:pPr>
      <w:r>
        <w:t>下定义：给某个词汇（</w:t>
      </w:r>
      <w:r>
        <w:rPr>
          <w:rFonts w:hint="eastAsia"/>
        </w:rPr>
        <w:t>专有</w:t>
      </w:r>
      <w:r>
        <w:t>名词）</w:t>
      </w:r>
      <w:r>
        <w:rPr>
          <w:rFonts w:hint="eastAsia"/>
        </w:rPr>
        <w:t>下定义</w:t>
      </w:r>
      <w:r>
        <w:t>，</w:t>
      </w:r>
      <w:r>
        <w:rPr>
          <w:rFonts w:hint="eastAsia"/>
        </w:rPr>
        <w:t>找点</w:t>
      </w:r>
      <w:r>
        <w:t>：定义=内涵+外延=是什么+包括什么=在材料找到词汇的具体含义+词汇设计的相关内容（</w:t>
      </w:r>
      <w:r>
        <w:rPr>
          <w:rFonts w:hint="eastAsia"/>
        </w:rPr>
        <w:t>原因</w:t>
      </w:r>
      <w:r>
        <w:t>、影响、对策等）</w:t>
      </w:r>
    </w:p>
    <w:p w:rsidR="003426B4" w:rsidRDefault="003426B4" w:rsidP="00EC1A33">
      <w:r>
        <w:rPr>
          <w:rFonts w:hint="eastAsia"/>
        </w:rPr>
        <w:t>争议</w:t>
      </w:r>
      <w:r>
        <w:t>：双方观点不一致即为争议。找点</w:t>
      </w:r>
      <w:r>
        <w:rPr>
          <w:rFonts w:hint="eastAsia"/>
        </w:rPr>
        <w:t>：</w:t>
      </w:r>
      <w:r>
        <w:t>争议的具体问题、双方的观点理由。（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争议</w:t>
      </w:r>
      <w:r>
        <w:t>的问题自由一个：争议的问题+</w:t>
      </w:r>
      <w:r>
        <w:rPr>
          <w:rFonts w:hint="eastAsia"/>
        </w:rPr>
        <w:t>一方</w:t>
      </w:r>
      <w:r>
        <w:t>观点理由+另一方的观点理由。（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争议</w:t>
      </w:r>
      <w:r>
        <w:t>的问题有多个：争议的问题</w:t>
      </w:r>
      <w:r>
        <w:rPr>
          <w:rFonts w:hint="eastAsia"/>
        </w:rPr>
        <w:t>一</w:t>
      </w:r>
      <w:r>
        <w:t>+双方观点理由+争议的问题二+双方的观点理由+……</w:t>
      </w:r>
    </w:p>
    <w:p w:rsidR="00BA1826" w:rsidRPr="003426B4" w:rsidRDefault="00BA1826" w:rsidP="00EC1A33">
      <w:pPr>
        <w:rPr>
          <w:rFonts w:hint="eastAsia"/>
        </w:rPr>
      </w:pPr>
      <w:r>
        <w:rPr>
          <w:rFonts w:hint="eastAsia"/>
        </w:rPr>
        <w:lastRenderedPageBreak/>
        <w:t>填空</w:t>
      </w:r>
      <w:r>
        <w:t>：（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空</w:t>
      </w:r>
      <w:r>
        <w:t>处在给定资料的开头位置：</w:t>
      </w:r>
      <w:r>
        <w:rPr>
          <w:rFonts w:hint="eastAsia"/>
        </w:rPr>
        <w:t>对</w:t>
      </w:r>
      <w:r>
        <w:t>材料的后面内容进行概括。（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空</w:t>
      </w:r>
      <w:r>
        <w:t>处在给定资料的中间位置：对空处前和空处后的给定资料进行概括——承上启下的句子。（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空</w:t>
      </w:r>
      <w:r>
        <w:t>处在给定资料的结尾位置：对空</w:t>
      </w:r>
      <w:r>
        <w:rPr>
          <w:rFonts w:hint="eastAsia"/>
        </w:rPr>
        <w:t>处</w:t>
      </w:r>
      <w:r>
        <w:t>前面的给定资料进行概括。</w:t>
      </w:r>
      <w:bookmarkStart w:id="0" w:name="_GoBack"/>
      <w:bookmarkEnd w:id="0"/>
    </w:p>
    <w:p w:rsidR="00383C9B" w:rsidRDefault="00383C9B">
      <w:pPr>
        <w:rPr>
          <w:rFonts w:hint="eastAsia"/>
        </w:rPr>
      </w:pPr>
    </w:p>
    <w:sectPr w:rsidR="00383C9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F5A" w:rsidRDefault="00B82F5A" w:rsidP="00183C53">
      <w:pPr>
        <w:spacing w:after="0" w:line="240" w:lineRule="auto"/>
      </w:pPr>
      <w:r>
        <w:separator/>
      </w:r>
    </w:p>
  </w:endnote>
  <w:endnote w:type="continuationSeparator" w:id="0">
    <w:p w:rsidR="00B82F5A" w:rsidRDefault="00B82F5A" w:rsidP="0018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F5A" w:rsidRDefault="00B82F5A" w:rsidP="00183C53">
      <w:pPr>
        <w:spacing w:after="0" w:line="240" w:lineRule="auto"/>
      </w:pPr>
      <w:r>
        <w:separator/>
      </w:r>
    </w:p>
  </w:footnote>
  <w:footnote w:type="continuationSeparator" w:id="0">
    <w:p w:rsidR="00B82F5A" w:rsidRDefault="00B82F5A" w:rsidP="00183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055D0"/>
    <w:multiLevelType w:val="hybridMultilevel"/>
    <w:tmpl w:val="DCA0A614"/>
    <w:lvl w:ilvl="0" w:tplc="FFB20A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5E6224"/>
    <w:multiLevelType w:val="hybridMultilevel"/>
    <w:tmpl w:val="9492384A"/>
    <w:lvl w:ilvl="0" w:tplc="40D494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9B"/>
    <w:rsid w:val="00045C21"/>
    <w:rsid w:val="00183C53"/>
    <w:rsid w:val="003426B4"/>
    <w:rsid w:val="00383C9B"/>
    <w:rsid w:val="003D315C"/>
    <w:rsid w:val="00446820"/>
    <w:rsid w:val="00490FE2"/>
    <w:rsid w:val="005140E5"/>
    <w:rsid w:val="00653131"/>
    <w:rsid w:val="006A62AC"/>
    <w:rsid w:val="00847099"/>
    <w:rsid w:val="00A54C04"/>
    <w:rsid w:val="00B82F5A"/>
    <w:rsid w:val="00BA1826"/>
    <w:rsid w:val="00C01929"/>
    <w:rsid w:val="00CD6138"/>
    <w:rsid w:val="00DD3588"/>
    <w:rsid w:val="00EC1A33"/>
    <w:rsid w:val="00F0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6B4191-E180-4C7C-B635-0B76924D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099"/>
  </w:style>
  <w:style w:type="paragraph" w:styleId="1">
    <w:name w:val="heading 1"/>
    <w:basedOn w:val="a"/>
    <w:next w:val="a"/>
    <w:link w:val="1Char"/>
    <w:uiPriority w:val="9"/>
    <w:qFormat/>
    <w:rsid w:val="00847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7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7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70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0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70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70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70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70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7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84709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847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4709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4709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470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84709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84709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84709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84709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84709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8470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84709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847099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47099"/>
    <w:rPr>
      <w:b/>
      <w:bCs/>
      <w:color w:val="auto"/>
    </w:rPr>
  </w:style>
  <w:style w:type="character" w:styleId="a7">
    <w:name w:val="Emphasis"/>
    <w:basedOn w:val="a0"/>
    <w:uiPriority w:val="20"/>
    <w:qFormat/>
    <w:rsid w:val="00847099"/>
    <w:rPr>
      <w:i/>
      <w:iCs/>
      <w:color w:val="auto"/>
    </w:rPr>
  </w:style>
  <w:style w:type="paragraph" w:styleId="a8">
    <w:name w:val="No Spacing"/>
    <w:uiPriority w:val="1"/>
    <w:qFormat/>
    <w:rsid w:val="0084709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4709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847099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8470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明显引用 Char"/>
    <w:basedOn w:val="a0"/>
    <w:link w:val="aa"/>
    <w:uiPriority w:val="30"/>
    <w:rsid w:val="00847099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847099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47099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847099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47099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847099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47099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446820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446820"/>
    <w:rPr>
      <w:sz w:val="18"/>
      <w:szCs w:val="18"/>
    </w:rPr>
  </w:style>
  <w:style w:type="paragraph" w:styleId="af1">
    <w:name w:val="List Paragraph"/>
    <w:basedOn w:val="a"/>
    <w:uiPriority w:val="34"/>
    <w:qFormat/>
    <w:rsid w:val="00847099"/>
    <w:pPr>
      <w:ind w:firstLineChars="200" w:firstLine="420"/>
    </w:pPr>
  </w:style>
  <w:style w:type="paragraph" w:styleId="af2">
    <w:name w:val="header"/>
    <w:basedOn w:val="a"/>
    <w:link w:val="Char4"/>
    <w:uiPriority w:val="99"/>
    <w:unhideWhenUsed/>
    <w:rsid w:val="00183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183C53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183C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183C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844;&#21153;&#21592;&#31508;&#35760;\notes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27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2019-04-07T04:59:00Z</dcterms:created>
  <dcterms:modified xsi:type="dcterms:W3CDTF">2019-04-07T05:26:00Z</dcterms:modified>
</cp:coreProperties>
</file>