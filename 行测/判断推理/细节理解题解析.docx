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0D" w:rsidRDefault="007D6BAE" w:rsidP="007D6BAE">
      <w:pPr>
        <w:pStyle w:val="a3"/>
      </w:pPr>
      <w:r>
        <w:rPr>
          <w:rFonts w:hint="eastAsia"/>
        </w:rPr>
        <w:t>细节理解题</w:t>
      </w:r>
      <w:r>
        <w:t>解析</w:t>
      </w:r>
    </w:p>
    <w:p w:rsidR="007D6BAE" w:rsidRDefault="00731AC1" w:rsidP="00731AC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文字</w:t>
      </w:r>
      <w:r>
        <w:t>量大，</w:t>
      </w:r>
      <w:r>
        <w:rPr>
          <w:rFonts w:hint="eastAsia"/>
        </w:rPr>
        <w:t>提取</w:t>
      </w:r>
      <w:r>
        <w:t>精确内容</w:t>
      </w:r>
    </w:p>
    <w:p w:rsidR="00731AC1" w:rsidRDefault="00731AC1" w:rsidP="00731AC1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细节</w:t>
      </w:r>
      <w:r>
        <w:t>理解题的标志：</w:t>
      </w:r>
    </w:p>
    <w:p w:rsidR="00731AC1" w:rsidRDefault="00731AC1" w:rsidP="00731AC1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下列</w:t>
      </w:r>
      <w:r>
        <w:t>说法正确</w:t>
      </w:r>
      <w:r>
        <w:rPr>
          <w:rFonts w:hint="eastAsia"/>
        </w:rPr>
        <w:t>/不</w:t>
      </w:r>
      <w:r>
        <w:t>正确</w:t>
      </w:r>
      <w:r>
        <w:rPr>
          <w:rFonts w:hint="eastAsia"/>
        </w:rPr>
        <w:t>的</w:t>
      </w:r>
      <w:r>
        <w:t>一项是</w:t>
      </w:r>
    </w:p>
    <w:p w:rsidR="00731AC1" w:rsidRDefault="00731AC1" w:rsidP="00731AC1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下列</w:t>
      </w:r>
      <w:r>
        <w:t>表述</w:t>
      </w:r>
      <w:r>
        <w:rPr>
          <w:rFonts w:hint="eastAsia"/>
        </w:rPr>
        <w:t>符合/不符合文意</w:t>
      </w:r>
      <w:r>
        <w:t>的一</w:t>
      </w:r>
      <w:r>
        <w:rPr>
          <w:rFonts w:hint="eastAsia"/>
        </w:rPr>
        <w:t>项</w:t>
      </w:r>
      <w:r>
        <w:t>是</w:t>
      </w:r>
    </w:p>
    <w:p w:rsidR="00731AC1" w:rsidRDefault="00731AC1" w:rsidP="00731AC1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下列</w:t>
      </w:r>
      <w:r>
        <w:t>理解正确</w:t>
      </w:r>
      <w:r>
        <w:rPr>
          <w:rFonts w:hint="eastAsia"/>
        </w:rPr>
        <w:t>/有误</w:t>
      </w:r>
      <w:r>
        <w:t>的一项是</w:t>
      </w:r>
    </w:p>
    <w:p w:rsidR="00731AC1" w:rsidRDefault="00731AC1" w:rsidP="00731AC1">
      <w:pPr>
        <w:pStyle w:val="af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秒</w:t>
      </w:r>
      <w:r>
        <w:t>杀技</w:t>
      </w:r>
      <w:r>
        <w:rPr>
          <w:rFonts w:hint="eastAsia"/>
        </w:rPr>
        <w:t>法:</w:t>
      </w:r>
    </w:p>
    <w:p w:rsidR="00731AC1" w:rsidRDefault="00731AC1" w:rsidP="00731AC1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看清</w:t>
      </w:r>
      <w:r>
        <w:t>“</w:t>
      </w:r>
      <w:r>
        <w:rPr>
          <w:rFonts w:hint="eastAsia"/>
        </w:rPr>
        <w:t>是非</w:t>
      </w:r>
      <w:r>
        <w:t>”</w:t>
      </w:r>
      <w:r>
        <w:rPr>
          <w:rFonts w:hint="eastAsia"/>
        </w:rPr>
        <w:t>：</w:t>
      </w:r>
      <w:r>
        <w:t>审题，是选择是正确的还是</w:t>
      </w:r>
      <w:r>
        <w:rPr>
          <w:rFonts w:hint="eastAsia"/>
        </w:rPr>
        <w:t>不正确、</w:t>
      </w:r>
      <w:r>
        <w:t>符合还是不符合的一项</w:t>
      </w:r>
    </w:p>
    <w:p w:rsidR="00731AC1" w:rsidRDefault="00731AC1" w:rsidP="00731AC1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勿入</w:t>
      </w:r>
      <w:r>
        <w:t>“</w:t>
      </w:r>
      <w:r>
        <w:rPr>
          <w:rFonts w:hint="eastAsia"/>
        </w:rPr>
        <w:t>陷阱</w:t>
      </w:r>
      <w:r>
        <w:t>”</w:t>
      </w:r>
      <w:r>
        <w:rPr>
          <w:rFonts w:hint="eastAsia"/>
        </w:rPr>
        <w:t>：</w:t>
      </w:r>
    </w:p>
    <w:p w:rsidR="00731AC1" w:rsidRDefault="00731AC1" w:rsidP="00731AC1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无中生有</w:t>
      </w:r>
    </w:p>
    <w:p w:rsidR="00731AC1" w:rsidRDefault="00731AC1" w:rsidP="00731AC1">
      <w:pPr>
        <w:pStyle w:val="af1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概念</w:t>
      </w:r>
      <w:r>
        <w:t>混搭</w:t>
      </w:r>
    </w:p>
    <w:p w:rsidR="0015519C" w:rsidRDefault="0015519C" w:rsidP="0015519C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诗歌</w:t>
      </w:r>
      <w:r>
        <w:t>绝不能仅仅停留在纸质</w:t>
      </w:r>
      <w:r>
        <w:rPr>
          <w:rFonts w:hint="eastAsia"/>
        </w:rPr>
        <w:t>媒体</w:t>
      </w:r>
      <w:r>
        <w:t>上，要充分利用舞台、影视等多种平台，这样才能为</w:t>
      </w:r>
      <w:r>
        <w:rPr>
          <w:rFonts w:hint="eastAsia"/>
        </w:rPr>
        <w:t>人民</w:t>
      </w:r>
      <w:r>
        <w:t>群众所</w:t>
      </w:r>
      <w:r>
        <w:rPr>
          <w:rFonts w:hint="eastAsia"/>
        </w:rPr>
        <w:t>接受</w:t>
      </w:r>
      <w:r>
        <w:t>并保持</w:t>
      </w:r>
      <w:r>
        <w:rPr>
          <w:rFonts w:hint="eastAsia"/>
        </w:rPr>
        <w:t>长久</w:t>
      </w:r>
      <w:r>
        <w:t>的生命力。很多</w:t>
      </w:r>
      <w:r>
        <w:rPr>
          <w:rFonts w:hint="eastAsia"/>
        </w:rPr>
        <w:t>优秀</w:t>
      </w:r>
      <w:r>
        <w:t>诗歌</w:t>
      </w:r>
      <w:r>
        <w:rPr>
          <w:rFonts w:hint="eastAsia"/>
        </w:rPr>
        <w:t>作品</w:t>
      </w:r>
      <w:r>
        <w:t>本身具有较高的艺术性，在走向舞台、影视的过程中有融入了表演者的理解和感受，对诗歌进行了“</w:t>
      </w:r>
      <w:r>
        <w:rPr>
          <w:rFonts w:hint="eastAsia"/>
        </w:rPr>
        <w:t>第二次</w:t>
      </w:r>
      <w:r>
        <w:t>艺术创作”</w:t>
      </w:r>
      <w:r>
        <w:rPr>
          <w:rFonts w:hint="eastAsia"/>
        </w:rPr>
        <w:t>，</w:t>
      </w:r>
      <w:r>
        <w:t xml:space="preserve">辅 </w:t>
      </w:r>
      <w:r>
        <w:rPr>
          <w:rFonts w:hint="eastAsia"/>
        </w:rPr>
        <w:t>以</w:t>
      </w:r>
      <w:r>
        <w:t>声光电灯多种现代艺术表现形式，极大地提升了诗歌的欣赏性和观赏性。</w:t>
      </w:r>
    </w:p>
    <w:p w:rsidR="0015519C" w:rsidRDefault="0015519C" w:rsidP="0015519C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 xml:space="preserve">：A </w:t>
      </w:r>
      <w:r>
        <w:rPr>
          <w:rFonts w:hint="eastAsia"/>
        </w:rPr>
        <w:t>表演</w:t>
      </w:r>
      <w:r>
        <w:t>者对诗歌进行</w:t>
      </w:r>
      <w:r>
        <w:rPr>
          <w:rFonts w:hint="eastAsia"/>
        </w:rPr>
        <w:t>“第二次</w:t>
      </w:r>
      <w:r>
        <w:t>艺术创作</w:t>
      </w:r>
      <w:r>
        <w:rPr>
          <w:rFonts w:hint="eastAsia"/>
        </w:rPr>
        <w:t>”延长</w:t>
      </w:r>
      <w:r>
        <w:t>了诗歌的生命力。</w:t>
      </w:r>
    </w:p>
    <w:p w:rsidR="0015519C" w:rsidRDefault="0015519C" w:rsidP="0015519C">
      <w:pPr>
        <w:pStyle w:val="af1"/>
        <w:ind w:left="1260" w:firstLineChars="0" w:firstLine="0"/>
      </w:pPr>
      <w:r>
        <w:tab/>
        <w:t xml:space="preserve">  B </w:t>
      </w:r>
      <w:r>
        <w:rPr>
          <w:rFonts w:hint="eastAsia"/>
        </w:rPr>
        <w:t>普及</w:t>
      </w:r>
      <w:r>
        <w:t>诗歌需要借助舞台、影视等人民群众喜闻乐见的艺术</w:t>
      </w:r>
      <w:r>
        <w:rPr>
          <w:rFonts w:hint="eastAsia"/>
        </w:rPr>
        <w:t>形式</w:t>
      </w:r>
      <w:r>
        <w:t>。</w:t>
      </w:r>
    </w:p>
    <w:p w:rsidR="0015519C" w:rsidRDefault="0015519C" w:rsidP="0015519C">
      <w:pPr>
        <w:pStyle w:val="af1"/>
        <w:ind w:left="1260" w:firstLineChars="0" w:firstLine="0"/>
      </w:pPr>
      <w:r>
        <w:t>A中“</w:t>
      </w:r>
      <w:r>
        <w:rPr>
          <w:rFonts w:hint="eastAsia"/>
        </w:rPr>
        <w:t>第二次</w:t>
      </w:r>
      <w:r>
        <w:t>艺术创作”</w:t>
      </w:r>
      <w:r>
        <w:rPr>
          <w:rFonts w:hint="eastAsia"/>
        </w:rPr>
        <w:t>和</w:t>
      </w:r>
      <w:r>
        <w:t>延长诗歌的生命力两者进行了混搭</w:t>
      </w:r>
    </w:p>
    <w:p w:rsidR="0015519C" w:rsidRPr="0015519C" w:rsidRDefault="0015519C" w:rsidP="0015519C">
      <w:pPr>
        <w:pStyle w:val="af1"/>
        <w:ind w:left="1260" w:firstLineChars="0" w:firstLine="0"/>
        <w:rPr>
          <w:rFonts w:hint="eastAsia"/>
        </w:rPr>
      </w:pPr>
      <w:r>
        <w:t>B中”普及诗歌”</w:t>
      </w:r>
      <w:r>
        <w:rPr>
          <w:rFonts w:hint="eastAsia"/>
        </w:rPr>
        <w:t>是</w:t>
      </w:r>
      <w:r>
        <w:t>无中生有，</w:t>
      </w:r>
      <w:r>
        <w:rPr>
          <w:rFonts w:hint="eastAsia"/>
        </w:rPr>
        <w:t>文中</w:t>
      </w:r>
      <w:r>
        <w:t>并没有提及到普及诗歌。</w:t>
      </w:r>
    </w:p>
    <w:p w:rsidR="00D276B4" w:rsidRDefault="0015519C" w:rsidP="00D276B4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曲解</w:t>
      </w:r>
      <w:r>
        <w:t>文意</w:t>
      </w:r>
      <w:r w:rsidR="00D276B4">
        <w:rPr>
          <w:rFonts w:hint="eastAsia"/>
        </w:rPr>
        <w:t>——</w:t>
      </w:r>
      <w:r w:rsidR="00D276B4">
        <w:t>偷换时态（</w:t>
      </w:r>
      <w:r w:rsidR="00D276B4">
        <w:rPr>
          <w:rFonts w:hint="eastAsia"/>
        </w:rPr>
        <w:t>过去时</w:t>
      </w:r>
      <w:r w:rsidR="00D276B4">
        <w:t>、</w:t>
      </w:r>
      <w:r w:rsidR="00D276B4">
        <w:rPr>
          <w:rFonts w:hint="eastAsia"/>
        </w:rPr>
        <w:t>现在</w:t>
      </w:r>
      <w:r w:rsidR="00D276B4">
        <w:t>进行时、</w:t>
      </w:r>
      <w:r w:rsidR="00D276B4">
        <w:rPr>
          <w:rFonts w:hint="eastAsia"/>
        </w:rPr>
        <w:t>将来时</w:t>
      </w:r>
      <w:r w:rsidR="00D276B4">
        <w:t>）</w:t>
      </w:r>
    </w:p>
    <w:p w:rsidR="00D276B4" w:rsidRDefault="00D276B4" w:rsidP="00D276B4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：中国妇女发展基金会将委托专业金融机构对中国</w:t>
      </w:r>
      <w:r>
        <w:rPr>
          <w:rFonts w:hint="eastAsia"/>
        </w:rPr>
        <w:t>女足</w:t>
      </w:r>
      <w:r>
        <w:t>发展基金进行管理和运作。</w:t>
      </w:r>
    </w:p>
    <w:p w:rsidR="00D276B4" w:rsidRDefault="00D276B4" w:rsidP="00D276B4">
      <w:pPr>
        <w:pStyle w:val="af1"/>
        <w:ind w:left="1260" w:firstLineChars="0" w:firstLine="0"/>
      </w:pPr>
      <w:r>
        <w:rPr>
          <w:rFonts w:hint="eastAsia"/>
        </w:rPr>
        <w:lastRenderedPageBreak/>
        <w:t>答案</w:t>
      </w:r>
      <w:r>
        <w:t>：A中国女足发展基金，已确定了管理机制和运作规则</w:t>
      </w:r>
    </w:p>
    <w:p w:rsidR="00D276B4" w:rsidRDefault="00D276B4" w:rsidP="00D276B4">
      <w:pPr>
        <w:pStyle w:val="af1"/>
        <w:ind w:left="1260" w:firstLineChars="0" w:firstLine="0"/>
        <w:rPr>
          <w:rFonts w:hint="eastAsia"/>
        </w:rPr>
      </w:pPr>
      <w:r>
        <w:rPr>
          <w:rFonts w:hint="eastAsia"/>
        </w:rPr>
        <w:t>答案</w:t>
      </w:r>
      <w:r>
        <w:t>A中</w:t>
      </w:r>
      <w:r>
        <w:rPr>
          <w:rFonts w:hint="eastAsia"/>
        </w:rPr>
        <w:t>“已确定”表示</w:t>
      </w:r>
      <w:r>
        <w:t>过去时，而文中使用的是将来时</w:t>
      </w:r>
    </w:p>
    <w:p w:rsidR="00D276B4" w:rsidRDefault="00D276B4" w:rsidP="00D276B4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曲解</w:t>
      </w:r>
      <w:r>
        <w:t>文意——偷换数量</w:t>
      </w:r>
      <w:r>
        <w:rPr>
          <w:rFonts w:hint="eastAsia"/>
        </w:rPr>
        <w:t>（多、</w:t>
      </w:r>
      <w:r>
        <w:t>少、中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鼠</w:t>
      </w:r>
      <w:r>
        <w:t>类过多还会使他们的天地——老鹰、黄鼠狼</w:t>
      </w:r>
      <w:r>
        <w:rPr>
          <w:rFonts w:hint="eastAsia"/>
        </w:rPr>
        <w:t>等</w:t>
      </w:r>
      <w:r>
        <w:t>得以发展，反过来抑制鼠类的增加，等到鼠类减少到一定程度，草原生态系统才会恢复到原来的状态。</w:t>
      </w:r>
    </w:p>
    <w:p w:rsidR="00D276B4" w:rsidRDefault="00D276B4" w:rsidP="00D276B4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：B鼠类越少越容易恢复</w:t>
      </w:r>
      <w:r>
        <w:rPr>
          <w:rFonts w:hint="eastAsia"/>
        </w:rPr>
        <w:t>草原</w:t>
      </w:r>
      <w:r>
        <w:t>生态系统</w:t>
      </w:r>
      <w:r>
        <w:rPr>
          <w:rFonts w:hint="eastAsia"/>
        </w:rPr>
        <w:t>的</w:t>
      </w:r>
      <w:r>
        <w:t>状态</w:t>
      </w:r>
    </w:p>
    <w:p w:rsidR="00D276B4" w:rsidRDefault="00D276B4" w:rsidP="00D276B4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B中</w:t>
      </w:r>
      <w:r w:rsidR="00967DAB">
        <w:rPr>
          <w:rFonts w:hint="eastAsia"/>
        </w:rPr>
        <w:t>“越少</w:t>
      </w:r>
      <w:r w:rsidR="00967DAB">
        <w:t>越容易</w:t>
      </w:r>
      <w:r w:rsidR="00967DAB">
        <w:rPr>
          <w:rFonts w:hint="eastAsia"/>
        </w:rPr>
        <w:t>”和</w:t>
      </w:r>
      <w:r w:rsidR="00967DAB">
        <w:t>文中的“</w:t>
      </w:r>
      <w:r w:rsidR="00967DAB">
        <w:rPr>
          <w:rFonts w:hint="eastAsia"/>
        </w:rPr>
        <w:t>减少</w:t>
      </w:r>
      <w:r w:rsidR="00967DAB">
        <w:t>到一定程度”</w:t>
      </w:r>
      <w:r w:rsidR="00967DAB">
        <w:rPr>
          <w:rFonts w:hint="eastAsia"/>
        </w:rPr>
        <w:t>，</w:t>
      </w:r>
      <w:r w:rsidR="00967DAB">
        <w:t>明显的偷换数量</w:t>
      </w:r>
    </w:p>
    <w:p w:rsidR="00967DAB" w:rsidRDefault="00967DAB" w:rsidP="00D276B4">
      <w:pPr>
        <w:pStyle w:val="af1"/>
        <w:ind w:left="1260" w:firstLineChars="0" w:firstLine="0"/>
        <w:rPr>
          <w:rFonts w:hint="eastAsia"/>
        </w:rPr>
      </w:pPr>
    </w:p>
    <w:p w:rsidR="00967DAB" w:rsidRDefault="00967DAB" w:rsidP="00D276B4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就</w:t>
      </w:r>
      <w:r>
        <w:t>整体而言，由于中国东西</w:t>
      </w:r>
      <w:r>
        <w:rPr>
          <w:rFonts w:hint="eastAsia"/>
        </w:rPr>
        <w:t>部</w:t>
      </w:r>
      <w:r>
        <w:t>经济发展的非均衡</w:t>
      </w:r>
      <w:r>
        <w:rPr>
          <w:rFonts w:hint="eastAsia"/>
        </w:rPr>
        <w:t>性</w:t>
      </w:r>
      <w:r>
        <w:t>，东部沿海地区某些大城市在某些</w:t>
      </w:r>
      <w:r>
        <w:rPr>
          <w:rFonts w:hint="eastAsia"/>
        </w:rPr>
        <w:t>方面</w:t>
      </w:r>
      <w:r>
        <w:t>还是具有发展知识经济的条件。</w:t>
      </w:r>
    </w:p>
    <w:p w:rsidR="00967DAB" w:rsidRDefault="00967DAB" w:rsidP="00D276B4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</w:t>
      </w:r>
      <w:r>
        <w:rPr>
          <w:rFonts w:hint="eastAsia"/>
        </w:rPr>
        <w:t>A我国</w:t>
      </w:r>
      <w:r>
        <w:t>东部广大沿海地区已经具备发展知识经济的条件</w:t>
      </w:r>
    </w:p>
    <w:p w:rsidR="00967DAB" w:rsidRDefault="00967DAB" w:rsidP="00D276B4">
      <w:pPr>
        <w:pStyle w:val="af1"/>
        <w:ind w:left="1260" w:firstLineChars="0" w:firstLine="0"/>
      </w:pPr>
      <w:r>
        <w:tab/>
        <w:t xml:space="preserve">  B </w:t>
      </w:r>
      <w:r>
        <w:rPr>
          <w:rFonts w:hint="eastAsia"/>
        </w:rPr>
        <w:t>中国</w:t>
      </w:r>
      <w:r>
        <w:t>部分地区已经初步具备发展知识经济的条件</w:t>
      </w:r>
    </w:p>
    <w:p w:rsidR="00967DAB" w:rsidRDefault="00967DAB" w:rsidP="00D276B4">
      <w:pPr>
        <w:pStyle w:val="af1"/>
        <w:ind w:left="1260" w:firstLineChars="0" w:firstLine="0"/>
      </w:pPr>
      <w:r>
        <w:rPr>
          <w:rFonts w:hint="eastAsia"/>
        </w:rPr>
        <w:t>答案A</w:t>
      </w:r>
      <w:r>
        <w:t>中“</w:t>
      </w:r>
      <w:r>
        <w:rPr>
          <w:rFonts w:hint="eastAsia"/>
        </w:rPr>
        <w:t>广大</w:t>
      </w:r>
      <w:r>
        <w:t>沿海地区”</w:t>
      </w:r>
      <w:r>
        <w:rPr>
          <w:rFonts w:hint="eastAsia"/>
        </w:rPr>
        <w:t>和文中</w:t>
      </w:r>
      <w:r>
        <w:t>“</w:t>
      </w:r>
      <w:r>
        <w:rPr>
          <w:rFonts w:hint="eastAsia"/>
        </w:rPr>
        <w:t>沿海</w:t>
      </w:r>
      <w:r>
        <w:t>地区某些大城市”</w:t>
      </w:r>
      <w:r>
        <w:rPr>
          <w:rFonts w:hint="eastAsia"/>
        </w:rPr>
        <w:t>明显</w:t>
      </w:r>
      <w:r>
        <w:t>不一样</w:t>
      </w:r>
      <w:r>
        <w:rPr>
          <w:rFonts w:hint="eastAsia"/>
        </w:rPr>
        <w:t>，</w:t>
      </w:r>
      <w:r>
        <w:t>是偷换了数量</w:t>
      </w:r>
    </w:p>
    <w:p w:rsidR="00967DAB" w:rsidRPr="00967DAB" w:rsidRDefault="00967DAB" w:rsidP="00967DAB">
      <w:pPr>
        <w:pStyle w:val="af1"/>
        <w:ind w:left="1260" w:firstLineChars="0" w:firstLine="0"/>
        <w:rPr>
          <w:rFonts w:hint="eastAsia"/>
        </w:rPr>
      </w:pPr>
      <w:r>
        <w:rPr>
          <w:rFonts w:hint="eastAsia"/>
        </w:rPr>
        <w:t>答案</w:t>
      </w:r>
      <w:r>
        <w:t>B中“</w:t>
      </w:r>
      <w:r>
        <w:rPr>
          <w:rFonts w:hint="eastAsia"/>
        </w:rPr>
        <w:t>部分</w:t>
      </w:r>
      <w:r>
        <w:t>地区”</w:t>
      </w:r>
      <w:r>
        <w:rPr>
          <w:rFonts w:hint="eastAsia"/>
        </w:rPr>
        <w:t>和</w:t>
      </w:r>
      <w:r>
        <w:t>文中“</w:t>
      </w:r>
      <w:r>
        <w:rPr>
          <w:rFonts w:hint="eastAsia"/>
        </w:rPr>
        <w:t>沿海</w:t>
      </w:r>
      <w:r>
        <w:t>地区某些大城市”</w:t>
      </w:r>
      <w:r>
        <w:rPr>
          <w:rFonts w:hint="eastAsia"/>
        </w:rPr>
        <w:t>是</w:t>
      </w:r>
      <w:r>
        <w:t>一个等量关系，</w:t>
      </w:r>
      <w:r>
        <w:rPr>
          <w:rFonts w:hint="eastAsia"/>
        </w:rPr>
        <w:t>所以</w:t>
      </w:r>
      <w:r>
        <w:t>B答案</w:t>
      </w:r>
      <w:r>
        <w:rPr>
          <w:rFonts w:hint="eastAsia"/>
        </w:rPr>
        <w:t>是</w:t>
      </w:r>
      <w:r>
        <w:t>正确的</w:t>
      </w:r>
    </w:p>
    <w:p w:rsidR="00D276B4" w:rsidRDefault="00967DAB" w:rsidP="00D276B4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曲解</w:t>
      </w:r>
      <w:r>
        <w:t>文意——偷换概念</w:t>
      </w:r>
      <w:r>
        <w:rPr>
          <w:rFonts w:hint="eastAsia"/>
        </w:rPr>
        <w:t>（主体</w:t>
      </w:r>
      <w:r>
        <w:t>、客体、扩大、缩小</w:t>
      </w:r>
      <w:r>
        <w:rPr>
          <w:rFonts w:hint="eastAsia"/>
        </w:rPr>
        <w:t>）</w:t>
      </w:r>
    </w:p>
    <w:p w:rsidR="00967DAB" w:rsidRDefault="00967DAB" w:rsidP="00967DAB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</w:t>
      </w:r>
      <w:r>
        <w:t>中国妇女发展基金会将委托专业金融机构对中国</w:t>
      </w:r>
      <w:r>
        <w:rPr>
          <w:rFonts w:hint="eastAsia"/>
        </w:rPr>
        <w:t>女足</w:t>
      </w:r>
      <w:r>
        <w:t>发展基金进行管理和运作。</w:t>
      </w:r>
    </w:p>
    <w:p w:rsidR="00967DAB" w:rsidRDefault="00967DAB" w:rsidP="00967DAB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：A</w:t>
      </w:r>
      <w:r w:rsidR="001635D8">
        <w:t>中国女足的活动，</w:t>
      </w:r>
      <w:r w:rsidR="001635D8">
        <w:rPr>
          <w:rFonts w:hint="eastAsia"/>
        </w:rPr>
        <w:t>由</w:t>
      </w:r>
      <w:r w:rsidR="001635D8">
        <w:t>专业金融机构管理</w:t>
      </w:r>
      <w:r w:rsidR="001635D8">
        <w:rPr>
          <w:rFonts w:hint="eastAsia"/>
        </w:rPr>
        <w:t>和运作</w:t>
      </w:r>
    </w:p>
    <w:p w:rsidR="001635D8" w:rsidRDefault="001635D8" w:rsidP="00967DAB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A中“</w:t>
      </w:r>
      <w:r>
        <w:rPr>
          <w:rFonts w:hint="eastAsia"/>
        </w:rPr>
        <w:t>中国</w:t>
      </w:r>
      <w:r>
        <w:t>女足的活动”</w:t>
      </w:r>
      <w:r>
        <w:rPr>
          <w:rFonts w:hint="eastAsia"/>
        </w:rPr>
        <w:t>替换</w:t>
      </w:r>
      <w:r>
        <w:t>了文中的“</w:t>
      </w:r>
      <w:r>
        <w:rPr>
          <w:rFonts w:hint="eastAsia"/>
        </w:rPr>
        <w:t>重负</w:t>
      </w:r>
      <w:r>
        <w:t>女足发展基金”</w:t>
      </w:r>
      <w:r>
        <w:rPr>
          <w:rFonts w:hint="eastAsia"/>
        </w:rPr>
        <w:t>，</w:t>
      </w:r>
      <w:r>
        <w:t>这明显是偷换了概念。</w:t>
      </w:r>
    </w:p>
    <w:p w:rsidR="001635D8" w:rsidRDefault="001635D8" w:rsidP="00967DAB">
      <w:pPr>
        <w:pStyle w:val="af1"/>
        <w:ind w:left="1260" w:firstLineChars="0" w:firstLine="0"/>
      </w:pPr>
    </w:p>
    <w:p w:rsidR="001635D8" w:rsidRDefault="001635D8" w:rsidP="00967DAB">
      <w:pPr>
        <w:pStyle w:val="af1"/>
        <w:ind w:left="1260" w:firstLineChars="0" w:firstLine="0"/>
      </w:pPr>
      <w:r>
        <w:rPr>
          <w:rFonts w:hint="eastAsia"/>
        </w:rPr>
        <w:lastRenderedPageBreak/>
        <w:t>例如</w:t>
      </w:r>
      <w:r>
        <w:t>：就北京近些年的绿化情况而言，整体上有了很大的提高，但是有些细节方面还需要以完善。</w:t>
      </w:r>
    </w:p>
    <w:p w:rsidR="001635D8" w:rsidRDefault="001635D8" w:rsidP="00967DAB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：A从北京近些年的社会情况而言，整体方面提高很大</w:t>
      </w:r>
    </w:p>
    <w:p w:rsidR="001635D8" w:rsidRDefault="001635D8" w:rsidP="00967DAB">
      <w:pPr>
        <w:pStyle w:val="af1"/>
        <w:ind w:left="1260" w:firstLineChars="0" w:firstLine="0"/>
      </w:pPr>
      <w:r>
        <w:tab/>
        <w:t xml:space="preserve">  B</w:t>
      </w:r>
      <w:r>
        <w:rPr>
          <w:rFonts w:hint="eastAsia"/>
        </w:rPr>
        <w:t>北京</w:t>
      </w:r>
      <w:r>
        <w:t>近几年的</w:t>
      </w:r>
      <w:r>
        <w:rPr>
          <w:rFonts w:hint="eastAsia"/>
        </w:rPr>
        <w:t>植树</w:t>
      </w:r>
      <w:r>
        <w:t>情况尚有不足，需加以完善</w:t>
      </w:r>
    </w:p>
    <w:p w:rsidR="001635D8" w:rsidRPr="001635D8" w:rsidRDefault="001635D8" w:rsidP="00967DAB">
      <w:pPr>
        <w:pStyle w:val="af1"/>
        <w:ind w:left="1260" w:firstLineChars="0" w:firstLine="0"/>
        <w:rPr>
          <w:rFonts w:hint="eastAsia"/>
        </w:rPr>
      </w:pPr>
      <w:r>
        <w:rPr>
          <w:rFonts w:hint="eastAsia"/>
        </w:rPr>
        <w:t>答案</w:t>
      </w:r>
      <w:r>
        <w:t>中“</w:t>
      </w:r>
      <w:r>
        <w:rPr>
          <w:rFonts w:hint="eastAsia"/>
        </w:rPr>
        <w:t>社会</w:t>
      </w:r>
      <w:r>
        <w:t>情况”</w:t>
      </w:r>
      <w:r>
        <w:rPr>
          <w:rFonts w:hint="eastAsia"/>
        </w:rPr>
        <w:t>是</w:t>
      </w:r>
      <w:r>
        <w:t xml:space="preserve">对“ </w:t>
      </w:r>
      <w:r>
        <w:rPr>
          <w:rFonts w:hint="eastAsia"/>
        </w:rPr>
        <w:t>绿化</w:t>
      </w:r>
      <w:r>
        <w:t>情况的”</w:t>
      </w:r>
      <w:r>
        <w:rPr>
          <w:rFonts w:hint="eastAsia"/>
        </w:rPr>
        <w:t>扩大</w:t>
      </w:r>
      <w:r>
        <w:t>，“</w:t>
      </w:r>
      <w:r>
        <w:rPr>
          <w:rFonts w:hint="eastAsia"/>
        </w:rPr>
        <w:t>植树</w:t>
      </w:r>
      <w:r>
        <w:t>情况”</w:t>
      </w:r>
      <w:r>
        <w:rPr>
          <w:rFonts w:hint="eastAsia"/>
        </w:rPr>
        <w:t>是</w:t>
      </w:r>
      <w:r>
        <w:t>对“</w:t>
      </w:r>
      <w:r>
        <w:rPr>
          <w:rFonts w:hint="eastAsia"/>
        </w:rPr>
        <w:t>绿化</w:t>
      </w:r>
      <w:r>
        <w:t>情况”</w:t>
      </w:r>
      <w:r>
        <w:rPr>
          <w:rFonts w:hint="eastAsia"/>
        </w:rPr>
        <w:t>的</w:t>
      </w:r>
      <w:r>
        <w:t>缩小。所以</w:t>
      </w:r>
      <w:r>
        <w:rPr>
          <w:rFonts w:hint="eastAsia"/>
        </w:rPr>
        <w:t>两个</w:t>
      </w:r>
      <w:r>
        <w:t>答案都是偷换概念。</w:t>
      </w:r>
    </w:p>
    <w:p w:rsidR="00967DAB" w:rsidRDefault="001635D8" w:rsidP="00D276B4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曲解</w:t>
      </w:r>
      <w:r>
        <w:t>文意——偷换逻辑关系（</w:t>
      </w:r>
      <w:r>
        <w:rPr>
          <w:rFonts w:hint="eastAsia"/>
        </w:rPr>
        <w:t>条件</w:t>
      </w:r>
      <w:r>
        <w:t>、并列、因果）</w:t>
      </w:r>
    </w:p>
    <w:p w:rsidR="001635D8" w:rsidRDefault="001635D8" w:rsidP="001635D8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20世纪90年代</w:t>
      </w:r>
      <w:r>
        <w:t>中期开始，中国政府对经济发展加强了宏观调控，实现了“</w:t>
      </w:r>
      <w:r>
        <w:rPr>
          <w:rFonts w:hint="eastAsia"/>
        </w:rPr>
        <w:t>软</w:t>
      </w:r>
      <w:r>
        <w:t>着陆”</w:t>
      </w:r>
      <w:r>
        <w:rPr>
          <w:rFonts w:hint="eastAsia"/>
        </w:rPr>
        <w:t>，</w:t>
      </w:r>
      <w:r>
        <w:t>客服了亚洲经融危机的影响，深化改革，托大开放，加入WTO，</w:t>
      </w:r>
      <w:r>
        <w:rPr>
          <w:rFonts w:hint="eastAsia"/>
        </w:rPr>
        <w:t>国民</w:t>
      </w:r>
      <w:r>
        <w:t>经济中的各种关系已逐渐理顺，经济进入了一个高速增长的新阶段。</w:t>
      </w:r>
    </w:p>
    <w:p w:rsidR="001635D8" w:rsidRDefault="001635D8" w:rsidP="001635D8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：C加入WTO，因而理顺了国民经济中的各种关系</w:t>
      </w:r>
    </w:p>
    <w:p w:rsidR="001635D8" w:rsidRDefault="00324D8A" w:rsidP="001635D8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C中</w:t>
      </w:r>
      <w:r>
        <w:rPr>
          <w:rFonts w:hint="eastAsia"/>
        </w:rPr>
        <w:t>说</w:t>
      </w:r>
      <w:r>
        <w:t>是因为加入了WTO</w:t>
      </w:r>
      <w:r>
        <w:rPr>
          <w:rFonts w:hint="eastAsia"/>
        </w:rPr>
        <w:t>理顺</w:t>
      </w:r>
      <w:r>
        <w:t>了国民经济关系，而文中“</w:t>
      </w:r>
      <w:r>
        <w:rPr>
          <w:rFonts w:hint="eastAsia"/>
        </w:rPr>
        <w:t>加入</w:t>
      </w:r>
      <w:r>
        <w:t>WTO”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国民</w:t>
      </w:r>
      <w:r>
        <w:t>经济中的各种关系理顺”</w:t>
      </w:r>
      <w:r>
        <w:rPr>
          <w:rFonts w:hint="eastAsia"/>
        </w:rPr>
        <w:t>是</w:t>
      </w:r>
      <w:r>
        <w:t>一个并列关系</w:t>
      </w:r>
      <w:r>
        <w:rPr>
          <w:rFonts w:hint="eastAsia"/>
        </w:rPr>
        <w:t>，所以</w:t>
      </w:r>
      <w:r>
        <w:t>这个答案是错的</w:t>
      </w:r>
    </w:p>
    <w:p w:rsidR="00324D8A" w:rsidRDefault="00324D8A" w:rsidP="001635D8">
      <w:pPr>
        <w:pStyle w:val="af1"/>
        <w:ind w:left="1260" w:firstLineChars="0" w:firstLine="0"/>
      </w:pPr>
    </w:p>
    <w:p w:rsidR="00324D8A" w:rsidRDefault="00324D8A" w:rsidP="001635D8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：无论冬眠动物，还是非冬眠动物，甚至人类，其</w:t>
      </w:r>
      <w:r>
        <w:rPr>
          <w:rFonts w:hint="eastAsia"/>
        </w:rPr>
        <w:t>心脏</w:t>
      </w:r>
      <w:r>
        <w:t>的工作原理是相同的。当</w:t>
      </w:r>
      <w:r>
        <w:rPr>
          <w:rFonts w:hint="eastAsia"/>
        </w:rPr>
        <w:t>钙离子</w:t>
      </w:r>
      <w:r>
        <w:t>流进心脏</w:t>
      </w:r>
      <w:r>
        <w:rPr>
          <w:rFonts w:hint="eastAsia"/>
        </w:rPr>
        <w:t>的</w:t>
      </w:r>
      <w:r>
        <w:t>细胞时，就引起心脏收缩</w:t>
      </w:r>
      <w:r>
        <w:rPr>
          <w:rFonts w:hint="eastAsia"/>
        </w:rPr>
        <w:t>；</w:t>
      </w:r>
      <w:r>
        <w:t>当钙离子随即排</w:t>
      </w:r>
      <w:r>
        <w:rPr>
          <w:rFonts w:hint="eastAsia"/>
        </w:rPr>
        <w:t>出</w:t>
      </w:r>
      <w:r>
        <w:t>细胞时，心脏又开始舒张。</w:t>
      </w:r>
    </w:p>
    <w:p w:rsidR="00324D8A" w:rsidRDefault="00324D8A" w:rsidP="001635D8">
      <w:pPr>
        <w:pStyle w:val="af1"/>
        <w:ind w:left="1260" w:firstLineChars="0" w:firstLine="0"/>
      </w:pPr>
      <w:r>
        <w:rPr>
          <w:rFonts w:hint="eastAsia"/>
        </w:rPr>
        <w:t>答案：</w:t>
      </w:r>
      <w:r>
        <w:t>A当心脏收缩时，钙离子就流进心脏细胞；当心脏舒张是，钙离子就</w:t>
      </w:r>
      <w:r>
        <w:rPr>
          <w:rFonts w:hint="eastAsia"/>
        </w:rPr>
        <w:t>熊</w:t>
      </w:r>
      <w:r>
        <w:t>心脏细胞</w:t>
      </w:r>
      <w:r>
        <w:rPr>
          <w:rFonts w:hint="eastAsia"/>
        </w:rPr>
        <w:t>排出</w:t>
      </w:r>
      <w:r>
        <w:t>。</w:t>
      </w:r>
    </w:p>
    <w:p w:rsidR="00324D8A" w:rsidRPr="00324D8A" w:rsidRDefault="00324D8A" w:rsidP="001635D8">
      <w:pPr>
        <w:pStyle w:val="af1"/>
        <w:ind w:left="1260" w:firstLineChars="0" w:firstLine="0"/>
        <w:rPr>
          <w:rFonts w:hint="eastAsia"/>
        </w:rPr>
      </w:pPr>
      <w:r>
        <w:rPr>
          <w:rFonts w:hint="eastAsia"/>
        </w:rPr>
        <w:t>答案A</w:t>
      </w:r>
      <w:r>
        <w:t>中和原文中因果倒置了。</w:t>
      </w:r>
      <w:r>
        <w:rPr>
          <w:rFonts w:hint="eastAsia"/>
        </w:rPr>
        <w:t>在</w:t>
      </w:r>
      <w:r>
        <w:t>中文里面，位置很重要，除了并列语</w:t>
      </w:r>
      <w:r>
        <w:rPr>
          <w:rFonts w:hint="eastAsia"/>
        </w:rPr>
        <w:t>句</w:t>
      </w:r>
      <w:r>
        <w:t>，其他的关系</w:t>
      </w:r>
      <w:r>
        <w:rPr>
          <w:rFonts w:hint="eastAsia"/>
        </w:rPr>
        <w:t>语句几乎</w:t>
      </w:r>
      <w:r>
        <w:t>都是不能</w:t>
      </w:r>
      <w:r>
        <w:rPr>
          <w:rFonts w:hint="eastAsia"/>
        </w:rPr>
        <w:t>换</w:t>
      </w:r>
      <w:r>
        <w:t>位置的。</w:t>
      </w:r>
    </w:p>
    <w:p w:rsidR="001635D8" w:rsidRDefault="00324D8A" w:rsidP="00D276B4">
      <w:pPr>
        <w:pStyle w:val="af1"/>
        <w:numPr>
          <w:ilvl w:val="2"/>
          <w:numId w:val="2"/>
        </w:numPr>
        <w:ind w:firstLineChars="0"/>
      </w:pPr>
      <w:r>
        <w:rPr>
          <w:rFonts w:hint="eastAsia"/>
        </w:rPr>
        <w:t>曲解</w:t>
      </w:r>
      <w:r>
        <w:t>文意——偷换确定性</w:t>
      </w:r>
      <w:r>
        <w:rPr>
          <w:rFonts w:hint="eastAsia"/>
        </w:rPr>
        <w:t>与</w:t>
      </w:r>
      <w:r>
        <w:t>不确定性</w:t>
      </w:r>
    </w:p>
    <w:p w:rsidR="00324D8A" w:rsidRDefault="00324D8A" w:rsidP="00324D8A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：科学家普遍认为</w:t>
      </w:r>
      <w:r>
        <w:rPr>
          <w:rFonts w:hint="eastAsia"/>
        </w:rPr>
        <w:t>，</w:t>
      </w:r>
      <w:r>
        <w:t>作为一种新型环保能源，可燃冰可能成为石油等</w:t>
      </w:r>
      <w:r>
        <w:rPr>
          <w:rFonts w:hint="eastAsia"/>
        </w:rPr>
        <w:t>传统</w:t>
      </w:r>
      <w:r>
        <w:t>能源的替代品，成为</w:t>
      </w:r>
      <w:r>
        <w:rPr>
          <w:rFonts w:hint="eastAsia"/>
        </w:rPr>
        <w:t>未来</w:t>
      </w:r>
      <w:r>
        <w:t>世界的</w:t>
      </w:r>
      <w:r>
        <w:rPr>
          <w:rFonts w:hint="eastAsia"/>
        </w:rPr>
        <w:t>主要能源</w:t>
      </w:r>
      <w:r>
        <w:t>。</w:t>
      </w:r>
    </w:p>
    <w:p w:rsidR="00324D8A" w:rsidRDefault="00324D8A" w:rsidP="00324D8A">
      <w:pPr>
        <w:pStyle w:val="af1"/>
        <w:ind w:left="1260" w:firstLineChars="0" w:firstLine="0"/>
      </w:pPr>
      <w:r>
        <w:rPr>
          <w:rFonts w:hint="eastAsia"/>
        </w:rPr>
        <w:lastRenderedPageBreak/>
        <w:t>答案</w:t>
      </w:r>
      <w:r>
        <w:t>：D可燃冰是</w:t>
      </w:r>
      <w:r>
        <w:rPr>
          <w:rFonts w:hint="eastAsia"/>
        </w:rPr>
        <w:t>未来</w:t>
      </w:r>
      <w:r>
        <w:t>世界的主要能源</w:t>
      </w:r>
    </w:p>
    <w:p w:rsidR="00324D8A" w:rsidRDefault="00324D8A" w:rsidP="00324D8A">
      <w:pPr>
        <w:pStyle w:val="af1"/>
        <w:ind w:left="1260" w:firstLineChars="0" w:firstLine="0"/>
      </w:pPr>
      <w:r>
        <w:rPr>
          <w:rFonts w:hint="eastAsia"/>
        </w:rPr>
        <w:t xml:space="preserve">答案 </w:t>
      </w:r>
      <w:r w:rsidR="009155F6">
        <w:t>D是一个肯定句，而文中是</w:t>
      </w:r>
      <w:r w:rsidR="009155F6">
        <w:rPr>
          <w:rFonts w:hint="eastAsia"/>
        </w:rPr>
        <w:t>不确定</w:t>
      </w:r>
      <w:r w:rsidR="009155F6">
        <w:t>，所以</w:t>
      </w:r>
      <w:r w:rsidR="009155F6">
        <w:rPr>
          <w:rFonts w:hint="eastAsia"/>
        </w:rPr>
        <w:t>这里</w:t>
      </w:r>
      <w:r w:rsidR="009155F6">
        <w:t>就是一个偷换确定性和不确定性。</w:t>
      </w:r>
    </w:p>
    <w:p w:rsidR="009155F6" w:rsidRDefault="009155F6" w:rsidP="00324D8A">
      <w:pPr>
        <w:pStyle w:val="af1"/>
        <w:ind w:left="1260" w:firstLineChars="0" w:firstLine="0"/>
      </w:pPr>
    </w:p>
    <w:p w:rsidR="009155F6" w:rsidRDefault="009155F6" w:rsidP="00324D8A">
      <w:pPr>
        <w:pStyle w:val="af1"/>
        <w:ind w:left="1260" w:firstLineChars="0" w:firstLine="0"/>
      </w:pPr>
      <w:r>
        <w:rPr>
          <w:rFonts w:hint="eastAsia"/>
        </w:rPr>
        <w:t>例如</w:t>
      </w:r>
      <w:r>
        <w:t>：根据科学家的研究，围绕北冰洋周边，</w:t>
      </w:r>
      <w:r>
        <w:rPr>
          <w:rFonts w:hint="eastAsia"/>
        </w:rPr>
        <w:t>从</w:t>
      </w:r>
      <w:r>
        <w:t>美国阿拉斯加州的北段到欧洲北部的大陆架，都可能有丰富的石油储藏。</w:t>
      </w:r>
    </w:p>
    <w:p w:rsidR="009155F6" w:rsidRDefault="009155F6" w:rsidP="00324D8A">
      <w:pPr>
        <w:pStyle w:val="af1"/>
        <w:ind w:left="1260" w:firstLineChars="0" w:firstLine="0"/>
      </w:pPr>
      <w:r>
        <w:rPr>
          <w:rFonts w:hint="eastAsia"/>
        </w:rPr>
        <w:t>答案</w:t>
      </w:r>
      <w:r>
        <w:t>：A研究表明，欧洲北部大陆架有丰富的石油储藏</w:t>
      </w:r>
    </w:p>
    <w:p w:rsidR="009155F6" w:rsidRPr="009155F6" w:rsidRDefault="009155F6" w:rsidP="00324D8A">
      <w:pPr>
        <w:pStyle w:val="af1"/>
        <w:ind w:left="1260" w:firstLineChars="0" w:firstLine="0"/>
        <w:rPr>
          <w:rFonts w:hint="eastAsia"/>
        </w:rPr>
      </w:pPr>
      <w:r>
        <w:rPr>
          <w:rFonts w:hint="eastAsia"/>
        </w:rPr>
        <w:t>答案</w:t>
      </w:r>
      <w:r>
        <w:t>A中</w:t>
      </w:r>
      <w:r>
        <w:rPr>
          <w:rFonts w:hint="eastAsia"/>
        </w:rPr>
        <w:t>是</w:t>
      </w:r>
      <w:r>
        <w:t>肯定句，</w:t>
      </w:r>
      <w:r>
        <w:rPr>
          <w:rFonts w:hint="eastAsia"/>
        </w:rPr>
        <w:t>文中</w:t>
      </w:r>
      <w:r>
        <w:t>是可能，这里是一个偷换确定性和不确定性。</w:t>
      </w:r>
    </w:p>
    <w:p w:rsidR="00324D8A" w:rsidRDefault="009155F6" w:rsidP="009155F6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“对应”</w:t>
      </w:r>
    </w:p>
    <w:p w:rsidR="009155F6" w:rsidRDefault="009155F6" w:rsidP="009155F6">
      <w:pPr>
        <w:pStyle w:val="af1"/>
        <w:ind w:left="840" w:firstLineChars="0" w:firstLine="0"/>
      </w:pPr>
      <w:r>
        <w:rPr>
          <w:rFonts w:hint="eastAsia"/>
        </w:rPr>
        <w:t>例如</w:t>
      </w:r>
      <w:r>
        <w:t>：新兴产业</w:t>
      </w:r>
      <w:r>
        <w:rPr>
          <w:rFonts w:hint="eastAsia"/>
        </w:rPr>
        <w:t>物联网</w:t>
      </w:r>
      <w:r>
        <w:t>的发展势如破竹，</w:t>
      </w:r>
      <w:r w:rsidRPr="00B27C5B">
        <w:rPr>
          <w:highlight w:val="green"/>
        </w:rPr>
        <w:t>仅</w:t>
      </w:r>
      <w:r w:rsidRPr="00B27C5B">
        <w:rPr>
          <w:rFonts w:hint="eastAsia"/>
          <w:highlight w:val="green"/>
        </w:rPr>
        <w:t>几年</w:t>
      </w:r>
      <w:r w:rsidRPr="00B27C5B">
        <w:rPr>
          <w:highlight w:val="green"/>
        </w:rPr>
        <w:t>的时间，物联网的产业规模就呈现出年</w:t>
      </w:r>
      <w:r w:rsidRPr="00B27C5B">
        <w:rPr>
          <w:rFonts w:hint="eastAsia"/>
          <w:highlight w:val="green"/>
        </w:rPr>
        <w:t>30</w:t>
      </w:r>
      <w:r w:rsidRPr="00B27C5B">
        <w:rPr>
          <w:highlight w:val="green"/>
        </w:rPr>
        <w:t>%</w:t>
      </w:r>
      <w:r w:rsidRPr="00B27C5B">
        <w:rPr>
          <w:rFonts w:hint="eastAsia"/>
          <w:highlight w:val="green"/>
        </w:rPr>
        <w:t>以上</w:t>
      </w:r>
      <w:r w:rsidRPr="00B27C5B">
        <w:rPr>
          <w:highlight w:val="green"/>
        </w:rPr>
        <w:t>的复合增长率</w:t>
      </w:r>
      <w:r>
        <w:rPr>
          <w:rFonts w:hint="eastAsia"/>
        </w:rPr>
        <w:t>。</w:t>
      </w:r>
      <w:r w:rsidRPr="00B27C5B">
        <w:rPr>
          <w:highlight w:val="cyan"/>
        </w:rPr>
        <w:t>专利</w:t>
      </w:r>
      <w:r w:rsidRPr="00B27C5B">
        <w:rPr>
          <w:rFonts w:hint="eastAsia"/>
          <w:highlight w:val="cyan"/>
        </w:rPr>
        <w:t>等</w:t>
      </w:r>
      <w:r w:rsidRPr="00B27C5B">
        <w:rPr>
          <w:highlight w:val="cyan"/>
        </w:rPr>
        <w:t>知识产权为这个朝阳产业的迅速崛起提供了强有力的支撑</w:t>
      </w:r>
      <w:r>
        <w:t>。预测</w:t>
      </w:r>
      <w:r>
        <w:rPr>
          <w:rFonts w:hint="eastAsia"/>
        </w:rPr>
        <w:t>未来几年</w:t>
      </w:r>
      <w:r>
        <w:t>，全球物联网市场规模将出现快速增长，</w:t>
      </w:r>
      <w:r w:rsidRPr="00B27C5B">
        <w:rPr>
          <w:highlight w:val="yellow"/>
        </w:rPr>
        <w:t>我国</w:t>
      </w:r>
      <w:r w:rsidRPr="00B27C5B">
        <w:rPr>
          <w:rFonts w:hint="eastAsia"/>
          <w:highlight w:val="yellow"/>
        </w:rPr>
        <w:t>2015年</w:t>
      </w:r>
      <w:r w:rsidRPr="00B27C5B">
        <w:rPr>
          <w:highlight w:val="yellow"/>
        </w:rPr>
        <w:t>物联网市场规模将达到</w:t>
      </w:r>
      <w:r w:rsidRPr="00B27C5B">
        <w:rPr>
          <w:rFonts w:hint="eastAsia"/>
          <w:highlight w:val="yellow"/>
        </w:rPr>
        <w:t>7500亿</w:t>
      </w:r>
      <w:r w:rsidRPr="00B27C5B">
        <w:rPr>
          <w:highlight w:val="yellow"/>
        </w:rPr>
        <w:t>元，市场前景将远远超过计算机、物联网、移动通信等市场</w:t>
      </w:r>
      <w:r>
        <w:t>。而从</w:t>
      </w:r>
      <w:r>
        <w:rPr>
          <w:rFonts w:hint="eastAsia"/>
        </w:rPr>
        <w:t>我国</w:t>
      </w:r>
      <w:r>
        <w:t>目前的专利申请情况来看，核心技术专利、通过《</w:t>
      </w:r>
      <w:r>
        <w:rPr>
          <w:rFonts w:hint="eastAsia"/>
        </w:rPr>
        <w:t>专利</w:t>
      </w:r>
      <w:r>
        <w:t>合作条约》</w:t>
      </w:r>
      <w:r w:rsidR="00B27C5B">
        <w:rPr>
          <w:rFonts w:hint="eastAsia"/>
        </w:rPr>
        <w:t>途径</w:t>
      </w:r>
      <w:r>
        <w:t>提交的国际专利申请的数量都是有明显不足。因此</w:t>
      </w:r>
      <w:r>
        <w:rPr>
          <w:rFonts w:hint="eastAsia"/>
        </w:rPr>
        <w:t>，</w:t>
      </w:r>
      <w:r>
        <w:t>业内专家指出，需要加速我国物联网产业的专利布局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段</w:t>
      </w:r>
      <w:r>
        <w:t>文字意思不相符的一项是：</w:t>
      </w:r>
    </w:p>
    <w:p w:rsidR="009155F6" w:rsidRDefault="009155F6" w:rsidP="009155F6">
      <w:pPr>
        <w:pStyle w:val="af1"/>
        <w:ind w:left="840" w:firstLineChars="0" w:firstLine="0"/>
      </w:pPr>
      <w:r>
        <w:rPr>
          <w:rFonts w:hint="eastAsia"/>
        </w:rPr>
        <w:t>A</w:t>
      </w:r>
      <w:r>
        <w:t xml:space="preserve"> </w:t>
      </w:r>
      <w:r w:rsidRPr="00B27C5B">
        <w:rPr>
          <w:rFonts w:hint="eastAsia"/>
          <w:highlight w:val="yellow"/>
        </w:rPr>
        <w:t>我国</w:t>
      </w:r>
      <w:r w:rsidRPr="00B27C5B">
        <w:rPr>
          <w:highlight w:val="yellow"/>
        </w:rPr>
        <w:t>物联网市场规模未来有可能超过</w:t>
      </w:r>
      <w:r w:rsidRPr="00B27C5B">
        <w:rPr>
          <w:rFonts w:hint="eastAsia"/>
          <w:highlight w:val="yellow"/>
        </w:rPr>
        <w:t>计算机</w:t>
      </w:r>
      <w:r w:rsidRPr="00B27C5B">
        <w:rPr>
          <w:highlight w:val="yellow"/>
        </w:rPr>
        <w:t>市场</w:t>
      </w:r>
      <w:r>
        <w:rPr>
          <w:rFonts w:hint="eastAsia"/>
        </w:rPr>
        <w:t xml:space="preserve"> </w:t>
      </w:r>
    </w:p>
    <w:p w:rsidR="009155F6" w:rsidRDefault="009155F6" w:rsidP="009155F6">
      <w:pPr>
        <w:pStyle w:val="af1"/>
        <w:ind w:left="840" w:firstLineChars="0" w:firstLine="0"/>
      </w:pPr>
      <w:r>
        <w:t>B</w:t>
      </w:r>
      <w:r w:rsidRPr="00B27C5B">
        <w:rPr>
          <w:highlight w:val="green"/>
        </w:rPr>
        <w:t>我</w:t>
      </w:r>
      <w:r w:rsidRPr="00B27C5B">
        <w:rPr>
          <w:rFonts w:hint="eastAsia"/>
          <w:highlight w:val="green"/>
        </w:rPr>
        <w:t>国</w:t>
      </w:r>
      <w:r w:rsidRPr="00B27C5B">
        <w:rPr>
          <w:highlight w:val="green"/>
        </w:rPr>
        <w:t>物联网产业作为朝阳产业发展规模快速增长</w:t>
      </w:r>
    </w:p>
    <w:p w:rsidR="009155F6" w:rsidRDefault="009155F6" w:rsidP="009155F6">
      <w:pPr>
        <w:pStyle w:val="af1"/>
        <w:ind w:left="840" w:firstLineChars="0" w:firstLine="0"/>
      </w:pPr>
      <w:r>
        <w:t>C</w:t>
      </w:r>
      <w:r w:rsidRPr="00B27C5B">
        <w:rPr>
          <w:highlight w:val="cyan"/>
        </w:rPr>
        <w:t>我国物联网产业的发展需要自主知识产权的支撑</w:t>
      </w:r>
    </w:p>
    <w:p w:rsidR="009155F6" w:rsidRPr="009155F6" w:rsidRDefault="009155F6" w:rsidP="009155F6">
      <w:pPr>
        <w:pStyle w:val="af1"/>
        <w:ind w:left="840" w:firstLineChars="0" w:firstLine="0"/>
        <w:rPr>
          <w:rFonts w:hint="eastAsia"/>
        </w:rPr>
      </w:pPr>
      <w:r>
        <w:t>D我国物联网产业将发展成为未来我国的支柱产业</w:t>
      </w:r>
    </w:p>
    <w:p w:rsidR="009155F6" w:rsidRPr="00D276B4" w:rsidRDefault="009155F6" w:rsidP="009155F6">
      <w:pPr>
        <w:pStyle w:val="af1"/>
        <w:numPr>
          <w:ilvl w:val="1"/>
          <w:numId w:val="2"/>
        </w:numPr>
        <w:ind w:firstLineChars="0"/>
        <w:rPr>
          <w:rFonts w:hint="eastAsia"/>
        </w:rPr>
      </w:pPr>
    </w:p>
    <w:sectPr w:rsidR="009155F6" w:rsidRPr="00D276B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91D" w:rsidRDefault="00CC691D" w:rsidP="00183C53">
      <w:pPr>
        <w:spacing w:after="0" w:line="240" w:lineRule="auto"/>
      </w:pPr>
      <w:r>
        <w:separator/>
      </w:r>
    </w:p>
  </w:endnote>
  <w:endnote w:type="continuationSeparator" w:id="0">
    <w:p w:rsidR="00CC691D" w:rsidRDefault="00CC691D" w:rsidP="0018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91D" w:rsidRDefault="00CC691D" w:rsidP="00183C53">
      <w:pPr>
        <w:spacing w:after="0" w:line="240" w:lineRule="auto"/>
      </w:pPr>
      <w:r>
        <w:separator/>
      </w:r>
    </w:p>
  </w:footnote>
  <w:footnote w:type="continuationSeparator" w:id="0">
    <w:p w:rsidR="00CC691D" w:rsidRDefault="00CC691D" w:rsidP="0018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458C"/>
    <w:multiLevelType w:val="hybridMultilevel"/>
    <w:tmpl w:val="0644D7F6"/>
    <w:lvl w:ilvl="0" w:tplc="F2C65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AE"/>
    <w:rsid w:val="00045C21"/>
    <w:rsid w:val="0015519C"/>
    <w:rsid w:val="001635D8"/>
    <w:rsid w:val="00183C53"/>
    <w:rsid w:val="00324D8A"/>
    <w:rsid w:val="003B760D"/>
    <w:rsid w:val="00446820"/>
    <w:rsid w:val="00490FE2"/>
    <w:rsid w:val="005140E5"/>
    <w:rsid w:val="00653131"/>
    <w:rsid w:val="006A62AC"/>
    <w:rsid w:val="00731AC1"/>
    <w:rsid w:val="007D6BAE"/>
    <w:rsid w:val="00847099"/>
    <w:rsid w:val="009155F6"/>
    <w:rsid w:val="00967DAB"/>
    <w:rsid w:val="009970AD"/>
    <w:rsid w:val="00A54C04"/>
    <w:rsid w:val="00B27C5B"/>
    <w:rsid w:val="00C01929"/>
    <w:rsid w:val="00C40389"/>
    <w:rsid w:val="00CC691D"/>
    <w:rsid w:val="00CD6138"/>
    <w:rsid w:val="00D276B4"/>
    <w:rsid w:val="00DD3588"/>
    <w:rsid w:val="00F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B2808-EC25-441A-9F58-5D1033ED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99"/>
  </w:style>
  <w:style w:type="paragraph" w:styleId="1">
    <w:name w:val="heading 1"/>
    <w:basedOn w:val="a"/>
    <w:next w:val="a"/>
    <w:link w:val="1Char"/>
    <w:uiPriority w:val="9"/>
    <w:qFormat/>
    <w:rsid w:val="0084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470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84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4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8470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470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470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4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470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847099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47099"/>
    <w:rPr>
      <w:b/>
      <w:bCs/>
      <w:color w:val="auto"/>
    </w:rPr>
  </w:style>
  <w:style w:type="character" w:styleId="a7">
    <w:name w:val="Emphasis"/>
    <w:basedOn w:val="a0"/>
    <w:uiPriority w:val="20"/>
    <w:qFormat/>
    <w:rsid w:val="00847099"/>
    <w:rPr>
      <w:i/>
      <w:iCs/>
      <w:color w:val="auto"/>
    </w:rPr>
  </w:style>
  <w:style w:type="paragraph" w:styleId="a8">
    <w:name w:val="No Spacing"/>
    <w:uiPriority w:val="1"/>
    <w:qFormat/>
    <w:rsid w:val="008470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470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84709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470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明显引用 Char"/>
    <w:basedOn w:val="a0"/>
    <w:link w:val="aa"/>
    <w:uiPriority w:val="30"/>
    <w:rsid w:val="00847099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4709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7099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47099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47099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4709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7099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446820"/>
    <w:rPr>
      <w:sz w:val="18"/>
      <w:szCs w:val="18"/>
    </w:rPr>
  </w:style>
  <w:style w:type="paragraph" w:styleId="af1">
    <w:name w:val="List Paragraph"/>
    <w:basedOn w:val="a"/>
    <w:uiPriority w:val="34"/>
    <w:qFormat/>
    <w:rsid w:val="00847099"/>
    <w:pPr>
      <w:ind w:firstLineChars="200" w:firstLine="420"/>
    </w:pPr>
  </w:style>
  <w:style w:type="paragraph" w:styleId="af2">
    <w:name w:val="header"/>
    <w:basedOn w:val="a"/>
    <w:link w:val="Char4"/>
    <w:uiPriority w:val="99"/>
    <w:unhideWhenUsed/>
    <w:rsid w:val="0018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83C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83C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83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153;&#21592;&#31508;&#35760;\notes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98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2019-04-01T04:46:00Z</dcterms:created>
  <dcterms:modified xsi:type="dcterms:W3CDTF">2019-04-01T06:25:00Z</dcterms:modified>
</cp:coreProperties>
</file>